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1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8487"/>
      </w:tblGrid>
      <w:tr w:rsidR="00E34D25" w14:paraId="039EFD4D" w14:textId="77777777" w:rsidTr="00E959FE">
        <w:trPr>
          <w:trHeight w:val="103"/>
        </w:trPr>
        <w:tc>
          <w:tcPr>
            <w:tcW w:w="3245" w:type="dxa"/>
            <w:vMerge w:val="restart"/>
            <w:shd w:val="clear" w:color="auto" w:fill="auto"/>
          </w:tcPr>
          <w:p w14:paraId="1D85A6D7" w14:textId="34EAE510" w:rsidR="00E34D25" w:rsidRPr="00DF3FA2" w:rsidRDefault="00B54DCD" w:rsidP="00DF3FA2">
            <w:pPr>
              <w:snapToGrid w:val="0"/>
              <w:spacing w:beforeLines="1300" w:before="4056"/>
              <w:jc w:val="center"/>
              <w:rPr>
                <w:rFonts w:ascii="微软雅黑" w:eastAsia="微软雅黑" w:hAnsi="微软雅黑"/>
                <w:color w:val="FFFFFF" w:themeColor="background1"/>
                <w:sz w:val="48"/>
              </w:rPr>
            </w:pPr>
            <w:r>
              <w:rPr>
                <w:rFonts w:ascii="微软雅黑" w:eastAsia="微软雅黑" w:hAnsi="微软雅黑"/>
                <w:noProof/>
                <w:color w:val="FFFFFF" w:themeColor="background1"/>
                <w:sz w:val="48"/>
              </w:rPr>
              <w:drawing>
                <wp:anchor distT="0" distB="0" distL="114300" distR="114300" simplePos="0" relativeHeight="251763712" behindDoc="0" locked="0" layoutInCell="1" allowOverlap="1" wp14:anchorId="1A3823D3" wp14:editId="2A9CC073">
                  <wp:simplePos x="0" y="0"/>
                  <wp:positionH relativeFrom="column">
                    <wp:posOffset>391556</wp:posOffset>
                  </wp:positionH>
                  <wp:positionV relativeFrom="paragraph">
                    <wp:posOffset>323174</wp:posOffset>
                  </wp:positionV>
                  <wp:extent cx="1292400" cy="1872000"/>
                  <wp:effectExtent l="0" t="0" r="3175" b="0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400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63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52CF1330" wp14:editId="72F903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5361793</wp:posOffset>
                      </wp:positionV>
                      <wp:extent cx="1935480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5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5CFDA" id="直接连接符 15" o:spid="_x0000_s1026" style="position:absolute;left:0;text-align:lef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22.2pt" to="152.4pt,4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" strokecolor="#f2f2f2 [3052]">
                      <v:stroke joinstyle="miter"/>
                    </v:line>
                  </w:pict>
                </mc:Fallback>
              </mc:AlternateContent>
            </w:r>
            <w:r w:rsidR="00DF3FA2">
              <w:rPr>
                <w:rFonts w:ascii="微软雅黑" w:eastAsia="微软雅黑" w:hAnsi="微软雅黑" w:hint="eastAsia"/>
                <w:color w:val="FFFFFF" w:themeColor="background1"/>
                <w:sz w:val="48"/>
              </w:rPr>
              <w:t xml:space="preserve"> 周长松</w:t>
            </w:r>
            <w:r w:rsidR="000862F5">
              <w:rPr>
                <w:rFonts w:ascii="微软雅黑" w:eastAsia="微软雅黑" w:hAnsi="微软雅黑" w:hint="eastAsia"/>
                <w:noProof/>
              </w:rPr>
              <mc:AlternateContent>
                <mc:Choice Requires="wpg">
                  <w:drawing>
                    <wp:inline distT="0" distB="0" distL="0" distR="0" wp14:anchorId="4F264910" wp14:editId="587930CA">
                      <wp:extent cx="2125980" cy="3794166"/>
                      <wp:effectExtent l="0" t="0" r="0" b="0"/>
                      <wp:docPr id="108" name="组合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5980" cy="3794166"/>
                                <a:chOff x="0" y="-8452"/>
                                <a:chExt cx="2374873" cy="3818698"/>
                              </a:xfrm>
                            </wpg:grpSpPr>
                            <wps:wsp>
                              <wps:cNvPr id="109" name="文本框 5"/>
                              <wps:cNvSpPr txBox="1"/>
                              <wps:spPr>
                                <a:xfrm>
                                  <a:off x="199607" y="-8452"/>
                                  <a:ext cx="2175266" cy="38186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34DAE2" w14:textId="77777777" w:rsidR="00E34D25" w:rsidRDefault="000862F5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出生日期：</w:t>
                                    </w:r>
                                  </w:p>
                                  <w:p w14:paraId="16BDEE97" w14:textId="0ACD573E" w:rsidR="00E34D25" w:rsidRDefault="000862F5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19</w:t>
                                    </w:r>
                                    <w:r w:rsidR="00E56D9B"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97</w:t>
                                    </w:r>
                                    <w:r w:rsidR="00E56D9B"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.1</w:t>
                                    </w:r>
                                    <w:r w:rsidR="00E56D9B"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1.27</w:t>
                                    </w:r>
                                  </w:p>
                                  <w:p w14:paraId="0F76CC35" w14:textId="568A6B7B" w:rsidR="00E34D25" w:rsidRDefault="00E56D9B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beforeLines="50" w:before="156"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籍贯</w:t>
                                    </w:r>
                                    <w:r w:rsidR="000862F5"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：</w:t>
                                    </w:r>
                                  </w:p>
                                  <w:p w14:paraId="5B84CD51" w14:textId="1D3D7A75" w:rsidR="00E34D25" w:rsidRDefault="00E56D9B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江苏南京</w:t>
                                    </w:r>
                                  </w:p>
                                  <w:p w14:paraId="10C581E2" w14:textId="77777777" w:rsidR="00E34D25" w:rsidRDefault="000862F5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beforeLines="50" w:before="156"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联系电话：</w:t>
                                    </w:r>
                                  </w:p>
                                  <w:p w14:paraId="04146C55" w14:textId="1461001A" w:rsidR="00E34D25" w:rsidRDefault="00E56D9B">
                                    <w:pPr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15251853276</w:t>
                                    </w:r>
                                  </w:p>
                                  <w:p w14:paraId="52F94BD2" w14:textId="2571FE03" w:rsidR="005D63BA" w:rsidRDefault="005D63BA" w:rsidP="005D63BA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beforeLines="50" w:before="156"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邮箱：</w:t>
                                    </w:r>
                                  </w:p>
                                  <w:p w14:paraId="40DE8DD5" w14:textId="36BAC0B7" w:rsidR="005D63BA" w:rsidRDefault="005D63BA" w:rsidP="005D63BA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534379997@qq.com</w:t>
                                    </w:r>
                                  </w:p>
                                  <w:p w14:paraId="4B094FC9" w14:textId="268B1278" w:rsidR="005D63BA" w:rsidRDefault="005D63BA" w:rsidP="005D63BA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beforeLines="50" w:before="156"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政治面貌：</w:t>
                                    </w:r>
                                  </w:p>
                                  <w:p w14:paraId="3F46AB1C" w14:textId="3FCF09C6" w:rsidR="005D63BA" w:rsidRDefault="005D63BA" w:rsidP="005D63BA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中共党员</w:t>
                                    </w:r>
                                  </w:p>
                                  <w:p w14:paraId="04B6CD65" w14:textId="73F254B6" w:rsidR="009C16ED" w:rsidRDefault="009C16ED" w:rsidP="005D63BA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32A8ACB9" w14:textId="39E323AE" w:rsidR="009C16ED" w:rsidRDefault="009C16ED" w:rsidP="005D63BA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Leet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Code</w:t>
                                    </w:r>
                                    <w:proofErr w:type="spellEnd"/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主页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：</w:t>
                                    </w:r>
                                  </w:p>
                                  <w:p w14:paraId="59DCA83F" w14:textId="6010049D" w:rsidR="009C16ED" w:rsidRDefault="009C16ED" w:rsidP="005D63BA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  <w:r w:rsidRPr="009C16ED"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leetcode-cn.com/u/</w:t>
                                    </w:r>
                                    <w:proofErr w:type="spellStart"/>
                                    <w:r w:rsidRPr="009C16ED"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ericz</w:t>
                                    </w:r>
                                    <w:proofErr w:type="spellEnd"/>
                                    <w:r w:rsidRPr="009C16ED"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-u/</w:t>
                                    </w:r>
                                  </w:p>
                                  <w:p w14:paraId="618DF1DF" w14:textId="01E76246" w:rsidR="00310420" w:rsidRPr="00310420" w:rsidRDefault="004C25F0" w:rsidP="005D63BA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竞赛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</w:rPr>
                                      <w:t>积分1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  <w:t>900+</w:t>
                                    </w:r>
                                    <w:bookmarkStart w:id="0" w:name="_GoBack"/>
                                    <w:bookmarkEnd w:id="0"/>
                                  </w:p>
                                  <w:p w14:paraId="182E2AAB" w14:textId="2150BE56" w:rsidR="00686942" w:rsidRDefault="00686942" w:rsidP="005D63BA">
                                    <w:pPr>
                                      <w:tabs>
                                        <w:tab w:val="left" w:pos="1453"/>
                                        <w:tab w:val="left" w:pos="3724"/>
                                        <w:tab w:val="left" w:pos="8119"/>
                                      </w:tabs>
                                      <w:snapToGrid w:val="0"/>
                                      <w:spacing w:beforeLines="50" w:before="156" w:line="360" w:lineRule="exac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10" name="组合 110"/>
                              <wpg:cNvGrpSpPr/>
                              <wpg:grpSpPr>
                                <a:xfrm>
                                  <a:off x="0" y="63500"/>
                                  <a:ext cx="2247297" cy="2837916"/>
                                  <a:chOff x="0" y="63500"/>
                                  <a:chExt cx="2247297" cy="2837916"/>
                                </a:xfrm>
                              </wpg:grpSpPr>
                              <wps:wsp>
                                <wps:cNvPr id="111" name="直接连接符 111"/>
                                <wps:cNvCnPr/>
                                <wps:spPr>
                                  <a:xfrm>
                                    <a:off x="0" y="561975"/>
                                    <a:ext cx="21621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3" name="直接连接符 113"/>
                                <wps:cNvCnPr/>
                                <wps:spPr>
                                  <a:xfrm>
                                    <a:off x="0" y="1133475"/>
                                    <a:ext cx="21621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2" name="直接连接符 122"/>
                                <wps:cNvCnPr/>
                                <wps:spPr>
                                  <a:xfrm>
                                    <a:off x="0" y="1695450"/>
                                    <a:ext cx="21621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4" name="直接连接符 124"/>
                                <wps:cNvCnPr/>
                                <wps:spPr>
                                  <a:xfrm>
                                    <a:off x="77925" y="2901416"/>
                                    <a:ext cx="216217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25" name="直接连接符 125"/>
                                <wps:cNvCnPr/>
                                <wps:spPr>
                                  <a:xfrm>
                                    <a:off x="85121" y="63500"/>
                                    <a:ext cx="216217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264910" id="组合 108" o:spid="_x0000_s1026" style="width:167.4pt;height:298.75pt;mso-position-horizontal-relative:char;mso-position-vertical-relative:line" coordorigin=",-84" coordsize="23748,3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" o:spid="_x0000_s1027" type="#_x0000_t202" style="position:absolute;left:1996;top:-84;width:21752;height:38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<v:textbox>
                          <w:txbxContent>
                            <w:p w14:paraId="5034DAE2" w14:textId="77777777" w:rsidR="00E34D25" w:rsidRDefault="000862F5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出生日期：</w:t>
                              </w:r>
                            </w:p>
                            <w:p w14:paraId="16BDEE97" w14:textId="0ACD573E" w:rsidR="00E34D25" w:rsidRDefault="000862F5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19</w:t>
                              </w:r>
                              <w:r w:rsidR="00E56D9B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97</w:t>
                              </w:r>
                              <w:r w:rsidR="00E56D9B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.1</w:t>
                              </w:r>
                              <w:r w:rsidR="00E56D9B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1.27</w:t>
                              </w:r>
                            </w:p>
                            <w:p w14:paraId="0F76CC35" w14:textId="568A6B7B" w:rsidR="00E34D25" w:rsidRDefault="00E56D9B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beforeLines="50" w:before="156"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籍贯</w:t>
                              </w:r>
                              <w:r w:rsidR="000862F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：</w:t>
                              </w:r>
                            </w:p>
                            <w:p w14:paraId="5B84CD51" w14:textId="1D3D7A75" w:rsidR="00E34D25" w:rsidRDefault="00E56D9B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江苏南京</w:t>
                              </w:r>
                            </w:p>
                            <w:p w14:paraId="10C581E2" w14:textId="77777777" w:rsidR="00E34D25" w:rsidRDefault="000862F5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beforeLines="50" w:before="156"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联系电话：</w:t>
                              </w:r>
                            </w:p>
                            <w:p w14:paraId="04146C55" w14:textId="1461001A" w:rsidR="00E34D25" w:rsidRDefault="00E56D9B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15251853276</w:t>
                              </w:r>
                            </w:p>
                            <w:p w14:paraId="52F94BD2" w14:textId="2571FE03" w:rsidR="005D63BA" w:rsidRDefault="005D63BA" w:rsidP="005D63BA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beforeLines="50" w:before="156"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邮箱：</w:t>
                              </w:r>
                            </w:p>
                            <w:p w14:paraId="40DE8DD5" w14:textId="36BAC0B7" w:rsidR="005D63BA" w:rsidRDefault="005D63BA" w:rsidP="005D63BA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534379997@qq.com</w:t>
                              </w:r>
                            </w:p>
                            <w:p w14:paraId="4B094FC9" w14:textId="268B1278" w:rsidR="005D63BA" w:rsidRDefault="005D63BA" w:rsidP="005D63BA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beforeLines="50" w:before="156"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政治面貌：</w:t>
                              </w:r>
                            </w:p>
                            <w:p w14:paraId="3F46AB1C" w14:textId="3FCF09C6" w:rsidR="005D63BA" w:rsidRDefault="005D63BA" w:rsidP="005D63BA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中共党员</w:t>
                              </w:r>
                            </w:p>
                            <w:p w14:paraId="04B6CD65" w14:textId="73F254B6" w:rsidR="009C16ED" w:rsidRDefault="009C16ED" w:rsidP="005D63BA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</w:p>
                            <w:p w14:paraId="32A8ACB9" w14:textId="39E323AE" w:rsidR="009C16ED" w:rsidRDefault="009C16ED" w:rsidP="005D63BA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Leet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主页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：</w:t>
                              </w:r>
                            </w:p>
                            <w:p w14:paraId="59DCA83F" w14:textId="6010049D" w:rsidR="009C16ED" w:rsidRDefault="009C16ED" w:rsidP="005D63BA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9C16ED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leetcode-cn.com/u/</w:t>
                              </w:r>
                              <w:proofErr w:type="spellStart"/>
                              <w:r w:rsidRPr="009C16ED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ericz</w:t>
                              </w:r>
                              <w:proofErr w:type="spellEnd"/>
                              <w:r w:rsidRPr="009C16ED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-u/</w:t>
                              </w:r>
                            </w:p>
                            <w:p w14:paraId="618DF1DF" w14:textId="01E76246" w:rsidR="00310420" w:rsidRPr="00310420" w:rsidRDefault="004C25F0" w:rsidP="005D63BA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竞赛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积分1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900+</w:t>
                              </w:r>
                              <w:bookmarkStart w:id="1" w:name="_GoBack"/>
                              <w:bookmarkEnd w:id="1"/>
                            </w:p>
                            <w:p w14:paraId="182E2AAB" w14:textId="2150BE56" w:rsidR="00686942" w:rsidRDefault="00686942" w:rsidP="005D63BA">
                              <w:pPr>
                                <w:tabs>
                                  <w:tab w:val="left" w:pos="1453"/>
                                  <w:tab w:val="left" w:pos="3724"/>
                                  <w:tab w:val="left" w:pos="8119"/>
                                </w:tabs>
                                <w:snapToGrid w:val="0"/>
                                <w:spacing w:beforeLines="50" w:before="156" w:line="36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v:group id="组合 110" o:spid="_x0000_s1028" style="position:absolute;top:635;width:22472;height:28379" coordorigin=",635" coordsize="22472,28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line id="直接连接符 111" o:spid="_x0000_s1029" style="position:absolute;visibility:visible;mso-wrap-style:square" from="0,5619" to="2162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" strokecolor="#f2f2f2 [3052]">
                          <v:stroke joinstyle="miter"/>
                        </v:line>
                        <v:line id="直接连接符 113" o:spid="_x0000_s1030" style="position:absolute;visibility:visible;mso-wrap-style:square" from="0,11334" to="21621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" strokecolor="#f2f2f2 [3052]">
                          <v:stroke joinstyle="miter"/>
                        </v:line>
                        <v:line id="直接连接符 122" o:spid="_x0000_s1031" style="position:absolute;visibility:visible;mso-wrap-style:square" from="0,16954" to="21621,1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" strokecolor="#f2f2f2 [3052]">
                          <v:stroke joinstyle="miter"/>
                        </v:line>
                        <v:line id="直接连接符 124" o:spid="_x0000_s1032" style="position:absolute;visibility:visible;mso-wrap-style:square" from="779,29014" to="22401,29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" strokecolor="#f2f2f2 [3052]">
                          <v:stroke joinstyle="miter"/>
                        </v:line>
                        <v:line id="直接连接符 125" o:spid="_x0000_s1033" style="position:absolute;visibility:visible;mso-wrap-style:square" from="851,635" to="22472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" strokecolor="#f2f2f2 [3052]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  <w:p w14:paraId="2B5E595A" w14:textId="35B9B5DC" w:rsidR="00E34D25" w:rsidRDefault="00E56D9B">
            <w:pPr>
              <w:snapToGrid w:val="0"/>
              <w:spacing w:beforeLines="250" w:before="780" w:line="360" w:lineRule="exact"/>
              <w:ind w:leftChars="100" w:left="210"/>
              <w:rPr>
                <w:rFonts w:ascii="微软雅黑" w:eastAsia="微软雅黑" w:hAnsi="微软雅黑"/>
                <w:color w:val="FFFFFF" w:themeColor="background1"/>
                <w:sz w:val="28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</w:rPr>
              <w:t>技能说明</w:t>
            </w:r>
          </w:p>
          <w:p w14:paraId="2207301F" w14:textId="1EA301B3" w:rsidR="00E34D25" w:rsidRDefault="000058E0" w:rsidP="00E56D9B">
            <w:pPr>
              <w:snapToGrid w:val="0"/>
              <w:spacing w:beforeLines="50" w:before="156" w:line="360" w:lineRule="exact"/>
              <w:ind w:leftChars="100" w:left="210"/>
              <w:rPr>
                <w:rFonts w:ascii="微软雅黑" w:eastAsia="微软雅黑" w:hAnsi="微软雅黑"/>
                <w:color w:val="FFFFFF" w:themeColor="background1"/>
              </w:rPr>
            </w:pPr>
            <w:r w:rsidRPr="000058E0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语言类：</w:t>
            </w:r>
            <w:r w:rsidR="00E56D9B">
              <w:rPr>
                <w:rFonts w:ascii="微软雅黑" w:eastAsia="微软雅黑" w:hAnsi="微软雅黑" w:hint="eastAsia"/>
                <w:color w:val="FFFFFF" w:themeColor="background1"/>
              </w:rPr>
              <w:t>CET</w:t>
            </w:r>
            <w:r w:rsidR="00E56D9B">
              <w:rPr>
                <w:rFonts w:ascii="微软雅黑" w:eastAsia="微软雅黑" w:hAnsi="微软雅黑"/>
                <w:color w:val="FFFFFF" w:themeColor="background1"/>
              </w:rPr>
              <w:t>-4</w:t>
            </w:r>
            <w:r w:rsidR="00E56D9B">
              <w:rPr>
                <w:rFonts w:ascii="微软雅黑" w:eastAsia="微软雅黑" w:hAnsi="微软雅黑" w:hint="eastAsia"/>
                <w:color w:val="FFFFFF" w:themeColor="background1"/>
              </w:rPr>
              <w:t>、CET</w:t>
            </w:r>
            <w:r w:rsidR="00E56D9B">
              <w:rPr>
                <w:rFonts w:ascii="微软雅黑" w:eastAsia="微软雅黑" w:hAnsi="微软雅黑"/>
                <w:color w:val="FFFFFF" w:themeColor="background1"/>
              </w:rPr>
              <w:t>-6</w:t>
            </w:r>
          </w:p>
          <w:p w14:paraId="0B034EDC" w14:textId="0CF58D31" w:rsidR="000058E0" w:rsidRPr="00B54278" w:rsidRDefault="000058E0" w:rsidP="00B54278">
            <w:pPr>
              <w:snapToGrid w:val="0"/>
              <w:spacing w:beforeLines="50" w:before="156" w:line="360" w:lineRule="exact"/>
              <w:ind w:leftChars="100" w:left="210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0058E0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技能类</w:t>
            </w:r>
            <w:r w:rsidR="00B5427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：</w:t>
            </w:r>
            <w:r w:rsidRPr="000058E0">
              <w:rPr>
                <w:rFonts w:ascii="微软雅黑" w:eastAsia="微软雅黑" w:hAnsi="微软雅黑" w:hint="eastAsia"/>
                <w:color w:val="FFFFFF" w:themeColor="background1"/>
              </w:rPr>
              <w:t>Vue；JS；Html/CSS；区块链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；IPFS</w:t>
            </w:r>
            <w:r w:rsidR="00B54278">
              <w:rPr>
                <w:rFonts w:ascii="微软雅黑" w:eastAsia="微软雅黑" w:hAnsi="微软雅黑" w:hint="eastAsia"/>
                <w:color w:val="FFFFFF" w:themeColor="background1"/>
              </w:rPr>
              <w:t>；</w:t>
            </w:r>
            <w:r w:rsidRPr="000058E0">
              <w:rPr>
                <w:rFonts w:ascii="微软雅黑" w:eastAsia="微软雅黑" w:hAnsi="微软雅黑" w:hint="eastAsia"/>
                <w:color w:val="FFFFFF" w:themeColor="background1"/>
              </w:rPr>
              <w:t>Java；Python；C/C++.</w:t>
            </w:r>
          </w:p>
          <w:p w14:paraId="7905295F" w14:textId="77777777" w:rsidR="00E56D9B" w:rsidRDefault="00E56D9B" w:rsidP="00E56D9B">
            <w:pPr>
              <w:snapToGrid w:val="0"/>
              <w:spacing w:beforeLines="50" w:before="156" w:line="360" w:lineRule="exact"/>
              <w:ind w:leftChars="100" w:left="210"/>
              <w:rPr>
                <w:rFonts w:ascii="微软雅黑" w:eastAsia="微软雅黑" w:hAnsi="微软雅黑"/>
                <w:color w:val="FFFFFF" w:themeColor="background1"/>
              </w:rPr>
            </w:pPr>
          </w:p>
          <w:p w14:paraId="09CF829D" w14:textId="6731FA5F" w:rsidR="005D63BA" w:rsidRPr="005D63BA" w:rsidRDefault="005D63BA" w:rsidP="00E56D9B">
            <w:pPr>
              <w:snapToGrid w:val="0"/>
              <w:spacing w:beforeLines="50" w:before="156" w:line="360" w:lineRule="exact"/>
              <w:ind w:leftChars="100" w:left="210"/>
              <w:rPr>
                <w:rFonts w:ascii="微软雅黑" w:eastAsia="微软雅黑" w:hAnsi="微软雅黑"/>
                <w:color w:val="FFFFFF" w:themeColor="background1"/>
                <w:sz w:val="28"/>
              </w:rPr>
            </w:pPr>
            <w:r w:rsidRPr="005D63BA">
              <w:rPr>
                <w:rFonts w:ascii="微软雅黑" w:eastAsia="微软雅黑" w:hAnsi="微软雅黑" w:hint="eastAsia"/>
                <w:color w:val="FFFFFF" w:themeColor="background1"/>
                <w:sz w:val="28"/>
              </w:rPr>
              <w:t>校园职务</w:t>
            </w:r>
          </w:p>
          <w:p w14:paraId="1851685C" w14:textId="5BE20B11" w:rsidR="005D63BA" w:rsidRDefault="005D63BA" w:rsidP="00E56D9B">
            <w:pPr>
              <w:snapToGrid w:val="0"/>
              <w:spacing w:beforeLines="50" w:before="156" w:line="360" w:lineRule="exact"/>
              <w:ind w:leftChars="100" w:left="21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2</w:t>
            </w:r>
            <w:r>
              <w:rPr>
                <w:rFonts w:ascii="微软雅黑" w:eastAsia="微软雅黑" w:hAnsi="微软雅黑"/>
                <w:color w:val="FFFFFF" w:themeColor="background1"/>
              </w:rPr>
              <w:t>016.09-2020.07</w:t>
            </w:r>
            <w:proofErr w:type="gramStart"/>
            <w:r>
              <w:rPr>
                <w:rFonts w:ascii="微软雅黑" w:eastAsia="微软雅黑" w:hAnsi="微软雅黑" w:hint="eastAsia"/>
                <w:color w:val="FFFFFF" w:themeColor="background1"/>
              </w:rPr>
              <w:t>任学习</w:t>
            </w:r>
            <w:proofErr w:type="gramEnd"/>
            <w:r>
              <w:rPr>
                <w:rFonts w:ascii="微软雅黑" w:eastAsia="微软雅黑" w:hAnsi="微软雅黑" w:hint="eastAsia"/>
                <w:color w:val="FFFFFF" w:themeColor="background1"/>
              </w:rPr>
              <w:t>委员</w:t>
            </w:r>
          </w:p>
          <w:p w14:paraId="07829415" w14:textId="4BFDA1AE" w:rsidR="005D63BA" w:rsidRDefault="005D63BA" w:rsidP="00E56D9B">
            <w:pPr>
              <w:snapToGrid w:val="0"/>
              <w:spacing w:beforeLines="50" w:before="156" w:line="360" w:lineRule="exact"/>
              <w:ind w:leftChars="100" w:left="21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2020.09-</w:t>
            </w:r>
            <w:r w:rsidR="00E959FE">
              <w:rPr>
                <w:rFonts w:ascii="微软雅黑" w:eastAsia="微软雅黑" w:hAnsi="微软雅黑" w:hint="eastAsia"/>
                <w:color w:val="FFFFFF" w:themeColor="background1"/>
              </w:rPr>
              <w:t>至今</w:t>
            </w:r>
            <w:r>
              <w:rPr>
                <w:rFonts w:ascii="微软雅黑" w:eastAsia="微软雅黑" w:hAnsi="微软雅黑"/>
                <w:color w:val="FFFFFF" w:themeColor="background1"/>
              </w:rPr>
              <w:t xml:space="preserve">     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任团支书</w:t>
            </w:r>
          </w:p>
        </w:tc>
        <w:tc>
          <w:tcPr>
            <w:tcW w:w="8487" w:type="dxa"/>
          </w:tcPr>
          <w:p w14:paraId="3777A26D" w14:textId="4D43699F" w:rsidR="00E34D25" w:rsidRDefault="000862F5">
            <w:pPr>
              <w:snapToGrid w:val="0"/>
              <w:spacing w:beforeLines="150" w:before="468"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11857D49" wp14:editId="3109D36D">
                      <wp:extent cx="5123815" cy="326390"/>
                      <wp:effectExtent l="0" t="0" r="0" b="0"/>
                      <wp:docPr id="37" name="组合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4000" cy="326390"/>
                                <a:chOff x="0" y="0"/>
                                <a:chExt cx="5124000" cy="326390"/>
                              </a:xfrm>
                            </wpg:grpSpPr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1950" y="0"/>
                                  <a:ext cx="1390650" cy="326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26E474" w14:textId="77777777" w:rsidR="00E34D25" w:rsidRDefault="000862F5">
                                    <w:pPr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  <w:color w:val="376295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376295"/>
                                        <w:sz w:val="28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524000" y="171450"/>
                                  <a:ext cx="360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376295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椭圆 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24000" cy="32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7629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" name="Freeform 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57150" y="76200"/>
                                  <a:ext cx="216000" cy="170022"/>
                                </a:xfrm>
                                <a:custGeom>
                                  <a:avLst/>
                                  <a:gdLst>
                                    <a:gd name="T0" fmla="*/ 345 w 448"/>
                                    <a:gd name="T1" fmla="*/ 162 h 352"/>
                                    <a:gd name="T2" fmla="*/ 233 w 448"/>
                                    <a:gd name="T3" fmla="*/ 204 h 352"/>
                                    <a:gd name="T4" fmla="*/ 224 w 448"/>
                                    <a:gd name="T5" fmla="*/ 205 h 352"/>
                                    <a:gd name="T6" fmla="*/ 215 w 448"/>
                                    <a:gd name="T7" fmla="*/ 204 h 352"/>
                                    <a:gd name="T8" fmla="*/ 103 w 448"/>
                                    <a:gd name="T9" fmla="*/ 162 h 352"/>
                                    <a:gd name="T10" fmla="*/ 100 w 448"/>
                                    <a:gd name="T11" fmla="*/ 235 h 352"/>
                                    <a:gd name="T12" fmla="*/ 224 w 448"/>
                                    <a:gd name="T13" fmla="*/ 294 h 352"/>
                                    <a:gd name="T14" fmla="*/ 348 w 448"/>
                                    <a:gd name="T15" fmla="*/ 235 h 352"/>
                                    <a:gd name="T16" fmla="*/ 345 w 448"/>
                                    <a:gd name="T17" fmla="*/ 162 h 352"/>
                                    <a:gd name="T18" fmla="*/ 448 w 448"/>
                                    <a:gd name="T19" fmla="*/ 88 h 352"/>
                                    <a:gd name="T20" fmla="*/ 443 w 448"/>
                                    <a:gd name="T21" fmla="*/ 81 h 352"/>
                                    <a:gd name="T22" fmla="*/ 226 w 448"/>
                                    <a:gd name="T23" fmla="*/ 0 h 352"/>
                                    <a:gd name="T24" fmla="*/ 224 w 448"/>
                                    <a:gd name="T25" fmla="*/ 0 h 352"/>
                                    <a:gd name="T26" fmla="*/ 222 w 448"/>
                                    <a:gd name="T27" fmla="*/ 0 h 352"/>
                                    <a:gd name="T28" fmla="*/ 5 w 448"/>
                                    <a:gd name="T29" fmla="*/ 81 h 352"/>
                                    <a:gd name="T30" fmla="*/ 0 w 448"/>
                                    <a:gd name="T31" fmla="*/ 88 h 352"/>
                                    <a:gd name="T32" fmla="*/ 5 w 448"/>
                                    <a:gd name="T33" fmla="*/ 95 h 352"/>
                                    <a:gd name="T34" fmla="*/ 69 w 448"/>
                                    <a:gd name="T35" fmla="*/ 119 h 352"/>
                                    <a:gd name="T36" fmla="*/ 50 w 448"/>
                                    <a:gd name="T37" fmla="*/ 195 h 352"/>
                                    <a:gd name="T38" fmla="*/ 38 w 448"/>
                                    <a:gd name="T39" fmla="*/ 220 h 352"/>
                                    <a:gd name="T40" fmla="*/ 49 w 448"/>
                                    <a:gd name="T41" fmla="*/ 245 h 352"/>
                                    <a:gd name="T42" fmla="*/ 38 w 448"/>
                                    <a:gd name="T43" fmla="*/ 344 h 352"/>
                                    <a:gd name="T44" fmla="*/ 39 w 448"/>
                                    <a:gd name="T45" fmla="*/ 350 h 352"/>
                                    <a:gd name="T46" fmla="*/ 44 w 448"/>
                                    <a:gd name="T47" fmla="*/ 352 h 352"/>
                                    <a:gd name="T48" fmla="*/ 81 w 448"/>
                                    <a:gd name="T49" fmla="*/ 352 h 352"/>
                                    <a:gd name="T50" fmla="*/ 86 w 448"/>
                                    <a:gd name="T51" fmla="*/ 350 h 352"/>
                                    <a:gd name="T52" fmla="*/ 87 w 448"/>
                                    <a:gd name="T53" fmla="*/ 344 h 352"/>
                                    <a:gd name="T54" fmla="*/ 76 w 448"/>
                                    <a:gd name="T55" fmla="*/ 245 h 352"/>
                                    <a:gd name="T56" fmla="*/ 87 w 448"/>
                                    <a:gd name="T57" fmla="*/ 220 h 352"/>
                                    <a:gd name="T58" fmla="*/ 75 w 448"/>
                                    <a:gd name="T59" fmla="*/ 195 h 352"/>
                                    <a:gd name="T60" fmla="*/ 95 w 448"/>
                                    <a:gd name="T61" fmla="*/ 128 h 352"/>
                                    <a:gd name="T62" fmla="*/ 222 w 448"/>
                                    <a:gd name="T63" fmla="*/ 176 h 352"/>
                                    <a:gd name="T64" fmla="*/ 224 w 448"/>
                                    <a:gd name="T65" fmla="*/ 176 h 352"/>
                                    <a:gd name="T66" fmla="*/ 226 w 448"/>
                                    <a:gd name="T67" fmla="*/ 176 h 352"/>
                                    <a:gd name="T68" fmla="*/ 443 w 448"/>
                                    <a:gd name="T69" fmla="*/ 95 h 352"/>
                                    <a:gd name="T70" fmla="*/ 448 w 448"/>
                                    <a:gd name="T71" fmla="*/ 88 h 3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</a:cxnLst>
                                  <a:rect l="0" t="0" r="r" b="b"/>
                                  <a:pathLst>
                                    <a:path w="448" h="352">
                                      <a:moveTo>
                                        <a:pt x="345" y="162"/>
                                      </a:moveTo>
                                      <a:cubicBezTo>
                                        <a:pt x="233" y="204"/>
                                        <a:pt x="233" y="204"/>
                                        <a:pt x="233" y="204"/>
                                      </a:cubicBezTo>
                                      <a:cubicBezTo>
                                        <a:pt x="230" y="205"/>
                                        <a:pt x="227" y="205"/>
                                        <a:pt x="224" y="205"/>
                                      </a:cubicBezTo>
                                      <a:cubicBezTo>
                                        <a:pt x="221" y="205"/>
                                        <a:pt x="218" y="205"/>
                                        <a:pt x="215" y="204"/>
                                      </a:cubicBezTo>
                                      <a:cubicBezTo>
                                        <a:pt x="103" y="162"/>
                                        <a:pt x="103" y="162"/>
                                        <a:pt x="103" y="162"/>
                                      </a:cubicBezTo>
                                      <a:cubicBezTo>
                                        <a:pt x="100" y="235"/>
                                        <a:pt x="100" y="235"/>
                                        <a:pt x="100" y="235"/>
                                      </a:cubicBezTo>
                                      <a:cubicBezTo>
                                        <a:pt x="98" y="267"/>
                                        <a:pt x="155" y="294"/>
                                        <a:pt x="224" y="294"/>
                                      </a:cubicBezTo>
                                      <a:cubicBezTo>
                                        <a:pt x="293" y="294"/>
                                        <a:pt x="350" y="267"/>
                                        <a:pt x="348" y="235"/>
                                      </a:cubicBezTo>
                                      <a:lnTo>
                                        <a:pt x="345" y="162"/>
                                      </a:lnTo>
                                      <a:close/>
                                      <a:moveTo>
                                        <a:pt x="448" y="88"/>
                                      </a:moveTo>
                                      <a:cubicBezTo>
                                        <a:pt x="448" y="85"/>
                                        <a:pt x="446" y="82"/>
                                        <a:pt x="443" y="81"/>
                                      </a:cubicBezTo>
                                      <a:cubicBezTo>
                                        <a:pt x="226" y="0"/>
                                        <a:pt x="226" y="0"/>
                                        <a:pt x="226" y="0"/>
                                      </a:cubicBezTo>
                                      <a:cubicBezTo>
                                        <a:pt x="225" y="0"/>
                                        <a:pt x="225" y="0"/>
                                        <a:pt x="224" y="0"/>
                                      </a:cubicBezTo>
                                      <a:cubicBezTo>
                                        <a:pt x="223" y="0"/>
                                        <a:pt x="223" y="0"/>
                                        <a:pt x="222" y="0"/>
                                      </a:cubicBezTo>
                                      <a:cubicBezTo>
                                        <a:pt x="5" y="81"/>
                                        <a:pt x="5" y="81"/>
                                        <a:pt x="5" y="81"/>
                                      </a:cubicBezTo>
                                      <a:cubicBezTo>
                                        <a:pt x="2" y="82"/>
                                        <a:pt x="0" y="85"/>
                                        <a:pt x="0" y="88"/>
                                      </a:cubicBezTo>
                                      <a:cubicBezTo>
                                        <a:pt x="0" y="91"/>
                                        <a:pt x="2" y="94"/>
                                        <a:pt x="5" y="95"/>
                                      </a:cubicBezTo>
                                      <a:cubicBezTo>
                                        <a:pt x="69" y="119"/>
                                        <a:pt x="69" y="119"/>
                                        <a:pt x="69" y="119"/>
                                      </a:cubicBezTo>
                                      <a:cubicBezTo>
                                        <a:pt x="57" y="139"/>
                                        <a:pt x="51" y="168"/>
                                        <a:pt x="50" y="195"/>
                                      </a:cubicBezTo>
                                      <a:cubicBezTo>
                                        <a:pt x="43" y="200"/>
                                        <a:pt x="38" y="209"/>
                                        <a:pt x="38" y="220"/>
                                      </a:cubicBezTo>
                                      <a:cubicBezTo>
                                        <a:pt x="38" y="230"/>
                                        <a:pt x="42" y="239"/>
                                        <a:pt x="49" y="245"/>
                                      </a:cubicBezTo>
                                      <a:cubicBezTo>
                                        <a:pt x="38" y="344"/>
                                        <a:pt x="38" y="344"/>
                                        <a:pt x="38" y="344"/>
                                      </a:cubicBezTo>
                                      <a:cubicBezTo>
                                        <a:pt x="37" y="346"/>
                                        <a:pt x="38" y="348"/>
                                        <a:pt x="39" y="350"/>
                                      </a:cubicBezTo>
                                      <a:cubicBezTo>
                                        <a:pt x="40" y="351"/>
                                        <a:pt x="42" y="352"/>
                                        <a:pt x="44" y="352"/>
                                      </a:cubicBezTo>
                                      <a:cubicBezTo>
                                        <a:pt x="81" y="352"/>
                                        <a:pt x="81" y="352"/>
                                        <a:pt x="81" y="352"/>
                                      </a:cubicBezTo>
                                      <a:cubicBezTo>
                                        <a:pt x="83" y="352"/>
                                        <a:pt x="85" y="351"/>
                                        <a:pt x="86" y="350"/>
                                      </a:cubicBezTo>
                                      <a:cubicBezTo>
                                        <a:pt x="87" y="348"/>
                                        <a:pt x="87" y="346"/>
                                        <a:pt x="87" y="344"/>
                                      </a:cubicBezTo>
                                      <a:cubicBezTo>
                                        <a:pt x="76" y="245"/>
                                        <a:pt x="76" y="245"/>
                                        <a:pt x="76" y="245"/>
                                      </a:cubicBezTo>
                                      <a:cubicBezTo>
                                        <a:pt x="83" y="239"/>
                                        <a:pt x="87" y="230"/>
                                        <a:pt x="87" y="220"/>
                                      </a:cubicBezTo>
                                      <a:cubicBezTo>
                                        <a:pt x="87" y="209"/>
                                        <a:pt x="82" y="200"/>
                                        <a:pt x="75" y="195"/>
                                      </a:cubicBezTo>
                                      <a:cubicBezTo>
                                        <a:pt x="77" y="164"/>
                                        <a:pt x="84" y="139"/>
                                        <a:pt x="95" y="128"/>
                                      </a:cubicBezTo>
                                      <a:cubicBezTo>
                                        <a:pt x="222" y="176"/>
                                        <a:pt x="222" y="176"/>
                                        <a:pt x="222" y="176"/>
                                      </a:cubicBezTo>
                                      <a:cubicBezTo>
                                        <a:pt x="223" y="176"/>
                                        <a:pt x="223" y="176"/>
                                        <a:pt x="224" y="176"/>
                                      </a:cubicBezTo>
                                      <a:cubicBezTo>
                                        <a:pt x="225" y="176"/>
                                        <a:pt x="225" y="176"/>
                                        <a:pt x="226" y="176"/>
                                      </a:cubicBezTo>
                                      <a:cubicBezTo>
                                        <a:pt x="443" y="95"/>
                                        <a:pt x="443" y="95"/>
                                        <a:pt x="443" y="95"/>
                                      </a:cubicBezTo>
                                      <a:cubicBezTo>
                                        <a:pt x="446" y="94"/>
                                        <a:pt x="448" y="91"/>
                                        <a:pt x="448" y="8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57D49" id="组合 37" o:spid="_x0000_s1034" style="width:403.45pt;height:25.7pt;mso-position-horizontal-relative:char;mso-position-vertical-relative:line" coordsize="51240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">
                      <v:shape id="文本框 11" o:spid="_x0000_s1035" type="#_x0000_t202" style="position:absolute;left:3619;width:13907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" filled="f" stroked="f" strokeweight=".5pt">
                        <v:textbox style="mso-fit-shape-to-text:t">
                          <w:txbxContent>
                            <w:p w14:paraId="6326E474" w14:textId="77777777" w:rsidR="00E34D25" w:rsidRDefault="000862F5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376295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76295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v:line id="直接连接符 27" o:spid="_x0000_s1036" style="position:absolute;visibility:visible;mso-wrap-style:square" from="15240,1714" to="5124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" strokecolor="#376295" strokeweight=".5pt">
                        <v:stroke dashstyle="dash" joinstyle="miter"/>
                      </v:line>
                      <v:oval id="椭圆 5" o:spid="_x0000_s1037" style="position:absolute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" fillcolor="#376295" stroked="f" strokeweight="1pt">
                        <v:stroke joinstyle="miter"/>
                        <o:lock v:ext="edit" aspectratio="t"/>
                      </v:oval>
                      <v:shape id="Freeform 5" o:spid="_x0000_s1038" style="position:absolute;left:571;top:762;width:2160;height:1700;visibility:visible;mso-wrap-style:square;v-text-anchor:top" coordsize="448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" path="m345,162c233,204,233,204,233,204v-3,1,-6,1,-9,1c221,205,218,205,215,204,103,162,103,162,103,162v-3,73,-3,73,-3,73c98,267,155,294,224,294v69,,126,-27,124,-59l345,162xm448,88v,-3,-2,-6,-5,-7c226,,226,,226,v-1,,-1,,-2,c223,,223,,222,,5,81,5,81,5,81,2,82,,85,,88v,3,2,6,5,7c69,119,69,119,69,119,57,139,51,168,50,195v-7,5,-12,14,-12,25c38,230,42,239,49,245,38,344,38,344,38,344v-1,2,,4,1,6c40,351,42,352,44,352v37,,37,,37,c83,352,85,351,86,350v1,-2,1,-4,1,-6c76,245,76,245,76,245v7,-6,11,-15,11,-25c87,209,82,200,75,195v2,-31,9,-56,20,-67c222,176,222,176,222,176v1,,1,,2,c225,176,225,176,226,176,443,95,443,95,443,95v3,-1,5,-4,5,-7xe" fillcolor="white [3212]" stroked="f">
                        <v:path arrowok="t" o:connecttype="custom" o:connectlocs="166339,78249;112339,98535;108000,99018;103661,98535;49661,78249;48214,113509;108000,142007;167786,113509;166339,78249;216000,42506;213589,39124;108964,0;108000,0;107036,0;2411,39124;0,42506;2411,45887;33268,57479;24107,94188;18321,106264;23625,118339;18321,166158;18804,169056;21214,170022;39054,170022;41464,169056;41946,166158;36643,118339;41946,106264;36161,94188;45804,61826;107036,85011;108000,85011;108964,85011;213589,45887;216000,42506" o:connectangles="0,0,0,0,0,0,0,0,0,0,0,0,0,0,0,0,0,0,0,0,0,0,0,0,0,0,0,0,0,0,0,0,0,0,0,0"/>
                        <o:lock v:ext="edit" aspectratio="t" verticies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34D25" w14:paraId="462EC95C" w14:textId="77777777" w:rsidTr="003D1698">
        <w:trPr>
          <w:trHeight w:val="1985"/>
        </w:trPr>
        <w:tc>
          <w:tcPr>
            <w:tcW w:w="3245" w:type="dxa"/>
            <w:vMerge/>
            <w:shd w:val="clear" w:color="auto" w:fill="auto"/>
          </w:tcPr>
          <w:p w14:paraId="05683450" w14:textId="77777777" w:rsidR="00E34D25" w:rsidRDefault="00E34D25">
            <w:pPr>
              <w:snapToGrid w:val="0"/>
              <w:spacing w:beforeLines="100" w:before="312" w:line="360" w:lineRule="exact"/>
              <w:ind w:leftChars="210" w:left="441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8487" w:type="dxa"/>
          </w:tcPr>
          <w:p w14:paraId="09ABA387" w14:textId="2E37E2F0" w:rsidR="00E34D25" w:rsidRDefault="000F4375">
            <w:pPr>
              <w:tabs>
                <w:tab w:val="left" w:pos="4008"/>
              </w:tabs>
              <w:snapToGrid w:val="0"/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076C804E" wp14:editId="6020E63E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71120</wp:posOffset>
                      </wp:positionV>
                      <wp:extent cx="4942205" cy="326390"/>
                      <wp:effectExtent l="0" t="0" r="0" b="0"/>
                      <wp:wrapNone/>
                      <wp:docPr id="504" name="文本框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42205" cy="326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1F9011" w14:textId="1CE76354" w:rsidR="00E34D25" w:rsidRDefault="000862F5">
                                  <w:pPr>
                                    <w:tabs>
                                      <w:tab w:val="left" w:pos="4008"/>
                                    </w:tabs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5B9BD5" w:themeColor="accent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20</w:t>
                                  </w:r>
                                  <w:r w:rsidR="00DF3FA2">
                                    <w:rPr>
                                      <w:rFonts w:ascii="微软雅黑" w:eastAsia="微软雅黑" w:hAnsi="微软雅黑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.09-20</w:t>
                                  </w:r>
                                  <w:r w:rsidR="00DF3FA2">
                                    <w:rPr>
                                      <w:rFonts w:ascii="微软雅黑" w:eastAsia="微软雅黑" w:hAnsi="微软雅黑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.0</w:t>
                                  </w:r>
                                  <w:r w:rsidR="0043261A">
                                    <w:rPr>
                                      <w:rFonts w:ascii="微软雅黑" w:eastAsia="微软雅黑" w:hAnsi="微软雅黑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 </w:t>
                                  </w:r>
                                  <w:r w:rsidR="00DF3FA2">
                                    <w:rPr>
                                      <w:rFonts w:ascii="微软雅黑" w:eastAsia="微软雅黑" w:hAnsi="微软雅黑" w:hint="eastAsia"/>
                                    </w:rPr>
                                    <w:t>南京邮电大学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   </w:t>
                                  </w:r>
                                  <w:r w:rsidR="00463E8A">
                                    <w:rPr>
                                      <w:rFonts w:ascii="微软雅黑" w:eastAsia="微软雅黑" w:hAnsi="微软雅黑"/>
                                    </w:rPr>
                                    <w:t xml:space="preserve">    </w:t>
                                  </w:r>
                                  <w:r w:rsidR="00E959FE">
                                    <w:rPr>
                                      <w:rFonts w:ascii="微软雅黑" w:eastAsia="微软雅黑" w:hAnsi="微软雅黑"/>
                                    </w:rPr>
                                    <w:t xml:space="preserve">     </w:t>
                                  </w:r>
                                  <w:r w:rsidR="00463E8A">
                                    <w:rPr>
                                      <w:rFonts w:ascii="微软雅黑" w:eastAsia="微软雅黑" w:hAnsi="微软雅黑" w:hint="eastAsia"/>
                                    </w:rPr>
                                    <w:t>电子信息-</w:t>
                                  </w:r>
                                  <w:r w:rsidR="00DF3FA2">
                                    <w:rPr>
                                      <w:rFonts w:ascii="微软雅黑" w:eastAsia="微软雅黑" w:hAnsi="微软雅黑" w:hint="eastAsia"/>
                                    </w:rPr>
                                    <w:t>硕士</w:t>
                                  </w:r>
                                </w:p>
                                <w:p w14:paraId="2FE6A7DB" w14:textId="77777777" w:rsidR="00E34D25" w:rsidRDefault="00E34D2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C804E" id="文本框 504" o:spid="_x0000_s1039" type="#_x0000_t202" style="position:absolute;left:0;text-align:left;margin-left:11.55pt;margin-top:5.6pt;width:389.15pt;height:25.7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" filled="f" stroked="f" strokeweight=".5pt">
                      <v:textbox style="mso-fit-shape-to-text:t">
                        <w:txbxContent>
                          <w:p w14:paraId="221F9011" w14:textId="1CE76354" w:rsidR="00E34D25" w:rsidRDefault="000862F5">
                            <w:pPr>
                              <w:tabs>
                                <w:tab w:val="left" w:pos="4008"/>
                              </w:tabs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</w:t>
                            </w:r>
                            <w:r w:rsidR="00DF3FA2"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.09-20</w:t>
                            </w:r>
                            <w:r w:rsidR="00DF3FA2">
                              <w:rPr>
                                <w:rFonts w:ascii="微软雅黑" w:eastAsia="微软雅黑" w:hAnsi="微软雅黑"/>
                              </w:rPr>
                              <w:t>23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.0</w:t>
                            </w:r>
                            <w:r w:rsidR="0043261A">
                              <w:rPr>
                                <w:rFonts w:ascii="微软雅黑" w:eastAsia="微软雅黑" w:hAnsi="微软雅黑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</w:t>
                            </w:r>
                            <w:r w:rsidR="00DF3FA2">
                              <w:rPr>
                                <w:rFonts w:ascii="微软雅黑" w:eastAsia="微软雅黑" w:hAnsi="微软雅黑" w:hint="eastAsia"/>
                              </w:rPr>
                              <w:t>南京邮电大学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</w:t>
                            </w:r>
                            <w:r w:rsidR="00463E8A">
                              <w:rPr>
                                <w:rFonts w:ascii="微软雅黑" w:eastAsia="微软雅黑" w:hAnsi="微软雅黑"/>
                              </w:rPr>
                              <w:t xml:space="preserve">    </w:t>
                            </w:r>
                            <w:r w:rsidR="00E959FE">
                              <w:rPr>
                                <w:rFonts w:ascii="微软雅黑" w:eastAsia="微软雅黑" w:hAnsi="微软雅黑"/>
                              </w:rPr>
                              <w:t xml:space="preserve">     </w:t>
                            </w:r>
                            <w:r w:rsidR="00463E8A">
                              <w:rPr>
                                <w:rFonts w:ascii="微软雅黑" w:eastAsia="微软雅黑" w:hAnsi="微软雅黑" w:hint="eastAsia"/>
                              </w:rPr>
                              <w:t>电子信息-</w:t>
                            </w:r>
                            <w:r w:rsidR="00DF3FA2">
                              <w:rPr>
                                <w:rFonts w:ascii="微软雅黑" w:eastAsia="微软雅黑" w:hAnsi="微软雅黑" w:hint="eastAsia"/>
                              </w:rPr>
                              <w:t>硕士</w:t>
                            </w:r>
                          </w:p>
                          <w:p w14:paraId="2FE6A7DB" w14:textId="77777777" w:rsidR="00E34D25" w:rsidRDefault="00E34D25"/>
                        </w:txbxContent>
                      </v:textbox>
                    </v:shape>
                  </w:pict>
                </mc:Fallback>
              </mc:AlternateContent>
            </w:r>
          </w:p>
          <w:p w14:paraId="7E6A2D36" w14:textId="77777777" w:rsidR="00E34D25" w:rsidRDefault="00420570">
            <w:pPr>
              <w:snapToGrid w:val="0"/>
              <w:spacing w:beforeLines="100" w:before="312" w:line="360" w:lineRule="exact"/>
              <w:rPr>
                <w:rFonts w:ascii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7E736ADD" wp14:editId="25CFB4A7">
                      <wp:simplePos x="0" y="0"/>
                      <wp:positionH relativeFrom="column">
                        <wp:posOffset>159847</wp:posOffset>
                      </wp:positionH>
                      <wp:positionV relativeFrom="paragraph">
                        <wp:posOffset>319116</wp:posOffset>
                      </wp:positionV>
                      <wp:extent cx="5250873" cy="326390"/>
                      <wp:effectExtent l="0" t="0" r="0" b="0"/>
                      <wp:wrapNone/>
                      <wp:docPr id="68" name="文本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0873" cy="326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5A3CAE" w14:textId="5D98F184" w:rsidR="00E34D25" w:rsidRDefault="000862F5" w:rsidP="00B54278">
                                  <w:pPr>
                                    <w:tabs>
                                      <w:tab w:val="left" w:pos="2199"/>
                                      <w:tab w:val="left" w:pos="5670"/>
                                    </w:tabs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201</w:t>
                                  </w:r>
                                  <w:r w:rsidR="00DF3FA2">
                                    <w:rPr>
                                      <w:rFonts w:ascii="微软雅黑" w:eastAsia="微软雅黑" w:hAnsi="微软雅黑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.09-20</w:t>
                                  </w:r>
                                  <w:r w:rsidR="00DF3FA2">
                                    <w:rPr>
                                      <w:rFonts w:ascii="微软雅黑" w:eastAsia="微软雅黑" w:hAnsi="微软雅黑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.07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ab/>
                                  </w:r>
                                  <w:r w:rsidR="00DF3FA2">
                                    <w:rPr>
                                      <w:rFonts w:ascii="微软雅黑" w:eastAsia="微软雅黑" w:hAnsi="微软雅黑" w:hint="eastAsia"/>
                                    </w:rPr>
                                    <w:t>南京邮电大学</w:t>
                                  </w:r>
                                  <w:r w:rsidR="00463E8A"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</w:t>
                                  </w:r>
                                  <w:r w:rsidR="00463E8A">
                                    <w:rPr>
                                      <w:rFonts w:ascii="微软雅黑" w:eastAsia="微软雅黑" w:hAnsi="微软雅黑"/>
                                    </w:rPr>
                                    <w:t xml:space="preserve">   </w:t>
                                  </w:r>
                                  <w:r w:rsidR="00B54278">
                                    <w:rPr>
                                      <w:rFonts w:ascii="微软雅黑" w:eastAsia="微软雅黑" w:hAnsi="微软雅黑"/>
                                    </w:rPr>
                                    <w:t xml:space="preserve">        </w:t>
                                  </w:r>
                                  <w:r w:rsidR="00463E8A">
                                    <w:rPr>
                                      <w:rFonts w:ascii="微软雅黑" w:eastAsia="微软雅黑" w:hAnsi="微软雅黑" w:hint="eastAsia"/>
                                    </w:rPr>
                                    <w:t>计算机科学与技术-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本科</w:t>
                                  </w:r>
                                </w:p>
                                <w:p w14:paraId="63D7431D" w14:textId="77777777" w:rsidR="00DF3FA2" w:rsidRPr="00DF3FA2" w:rsidRDefault="00DF3FA2" w:rsidP="00DF3FA2">
                                  <w:pPr>
                                    <w:tabs>
                                      <w:tab w:val="left" w:pos="2410"/>
                                      <w:tab w:val="left" w:pos="5670"/>
                                    </w:tabs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14:paraId="40C02A70" w14:textId="01BF984A" w:rsidR="00DF3FA2" w:rsidRDefault="00DF3FA2" w:rsidP="00463E8A">
                                  <w:pPr>
                                    <w:tabs>
                                      <w:tab w:val="left" w:pos="2193"/>
                                      <w:tab w:val="left" w:pos="5670"/>
                                    </w:tabs>
                                    <w:snapToGrid w:val="0"/>
                                    <w:spacing w:line="360" w:lineRule="exact"/>
                                    <w:jc w:val="lef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.09-201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>.07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ab/>
                                    <w:t>南京市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二十九中          </w:t>
                                  </w:r>
                                  <w:r w:rsidR="00463E8A">
                                    <w:rPr>
                                      <w:rFonts w:ascii="微软雅黑" w:eastAsia="微软雅黑" w:hAnsi="微软雅黑"/>
                                    </w:rPr>
                                    <w:t xml:space="preserve">       </w:t>
                                  </w:r>
                                  <w:r w:rsidR="00E959FE">
                                    <w:rPr>
                                      <w:rFonts w:ascii="微软雅黑" w:eastAsia="微软雅黑" w:hAnsi="微软雅黑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>高中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36ADD" id="文本框 68" o:spid="_x0000_s1040" type="#_x0000_t202" style="position:absolute;left:0;text-align:left;margin-left:12.6pt;margin-top:25.15pt;width:413.45pt;height:25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" filled="f" stroked="f" strokeweight=".5pt">
                      <v:textbox style="mso-fit-shape-to-text:t">
                        <w:txbxContent>
                          <w:p w14:paraId="3D5A3CAE" w14:textId="5D98F184" w:rsidR="00E34D25" w:rsidRDefault="000862F5" w:rsidP="00B54278">
                            <w:pPr>
                              <w:tabs>
                                <w:tab w:val="left" w:pos="2199"/>
                                <w:tab w:val="left" w:pos="5670"/>
                              </w:tabs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</w:t>
                            </w:r>
                            <w:r w:rsidR="00DF3FA2">
                              <w:rPr>
                                <w:rFonts w:ascii="微软雅黑" w:eastAsia="微软雅黑" w:hAnsi="微软雅黑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.09-20</w:t>
                            </w:r>
                            <w:r w:rsidR="00DF3FA2"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.07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r w:rsidR="00DF3FA2">
                              <w:rPr>
                                <w:rFonts w:ascii="微软雅黑" w:eastAsia="微软雅黑" w:hAnsi="微软雅黑" w:hint="eastAsia"/>
                              </w:rPr>
                              <w:t>南京邮电大学</w:t>
                            </w:r>
                            <w:r w:rsidR="00463E8A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 w:rsidR="00463E8A">
                              <w:rPr>
                                <w:rFonts w:ascii="微软雅黑" w:eastAsia="微软雅黑" w:hAnsi="微软雅黑"/>
                              </w:rPr>
                              <w:t xml:space="preserve">   </w:t>
                            </w:r>
                            <w:r w:rsidR="00B54278">
                              <w:rPr>
                                <w:rFonts w:ascii="微软雅黑" w:eastAsia="微软雅黑" w:hAnsi="微软雅黑"/>
                              </w:rPr>
                              <w:t xml:space="preserve">        </w:t>
                            </w:r>
                            <w:r w:rsidR="00463E8A">
                              <w:rPr>
                                <w:rFonts w:ascii="微软雅黑" w:eastAsia="微软雅黑" w:hAnsi="微软雅黑" w:hint="eastAsia"/>
                              </w:rPr>
                              <w:t>计算机科学与技术-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本科</w:t>
                            </w:r>
                          </w:p>
                          <w:p w14:paraId="63D7431D" w14:textId="77777777" w:rsidR="00DF3FA2" w:rsidRPr="00DF3FA2" w:rsidRDefault="00DF3FA2" w:rsidP="00DF3FA2">
                            <w:pPr>
                              <w:tabs>
                                <w:tab w:val="left" w:pos="2410"/>
                                <w:tab w:val="left" w:pos="5670"/>
                              </w:tabs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14:paraId="40C02A70" w14:textId="01BF984A" w:rsidR="00DF3FA2" w:rsidRDefault="00DF3FA2" w:rsidP="00463E8A">
                            <w:pPr>
                              <w:tabs>
                                <w:tab w:val="left" w:pos="2193"/>
                                <w:tab w:val="left" w:pos="5670"/>
                              </w:tabs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.09-201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.07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ab/>
                              <w:t>南京市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二十九中          </w:t>
                            </w:r>
                            <w:r w:rsidR="00463E8A">
                              <w:rPr>
                                <w:rFonts w:ascii="微软雅黑" w:eastAsia="微软雅黑" w:hAnsi="微软雅黑"/>
                              </w:rPr>
                              <w:t xml:space="preserve">       </w:t>
                            </w:r>
                            <w:r w:rsidR="00E959FE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高中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3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43DAB3B9" wp14:editId="347CD9B8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10853</wp:posOffset>
                      </wp:positionV>
                      <wp:extent cx="71755" cy="71755"/>
                      <wp:effectExtent l="0" t="0" r="4445" b="4445"/>
                      <wp:wrapNone/>
                      <wp:docPr id="73" name="椭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7629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57FB13" id="椭圆 73" o:spid="_x0000_s1026" style="position:absolute;left:0;text-align:left;margin-left:6.45pt;margin-top:.85pt;width:5.65pt;height:5.6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" fillcolor="#376295" stroked="f" strokeweight="1pt">
                      <v:stroke joinstyle="miter"/>
                    </v:oval>
                  </w:pict>
                </mc:Fallback>
              </mc:AlternateContent>
            </w:r>
            <w:r w:rsidR="00DF3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65FB5B54" wp14:editId="34B92D87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482600</wp:posOffset>
                      </wp:positionV>
                      <wp:extent cx="71755" cy="71755"/>
                      <wp:effectExtent l="0" t="0" r="4445" b="4445"/>
                      <wp:wrapNone/>
                      <wp:docPr id="72" name="椭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7629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C3B15E" id="椭圆 72" o:spid="_x0000_s1026" style="position:absolute;left:0;text-align:left;margin-left:5.9pt;margin-top:38pt;width:5.65pt;height:5.6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" fillcolor="#376295" stroked="f" strokeweight="1pt">
                      <v:stroke joinstyle="miter"/>
                    </v:oval>
                  </w:pict>
                </mc:Fallback>
              </mc:AlternateContent>
            </w:r>
            <w:r w:rsidR="00DF3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23126058" wp14:editId="3F146B09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922118</wp:posOffset>
                      </wp:positionV>
                      <wp:extent cx="71755" cy="71755"/>
                      <wp:effectExtent l="0" t="0" r="4445" b="4445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7629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3ED590" id="椭圆 13" o:spid="_x0000_s1026" style="position:absolute;left:0;text-align:left;margin-left:5.55pt;margin-top:72.6pt;width:5.65pt;height:5.6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" fillcolor="#376295" stroked="f" strokeweight="1pt">
                      <v:stroke joinstyle="miter"/>
                    </v:oval>
                  </w:pict>
                </mc:Fallback>
              </mc:AlternateContent>
            </w:r>
            <w:r w:rsidR="000862F5">
              <w:rPr>
                <w:rFonts w:ascii="微软雅黑" w:hAnsi="微软雅黑" w:hint="eastAsia"/>
              </w:rPr>
              <w:t xml:space="preserve"> </w:t>
            </w:r>
          </w:p>
          <w:p w14:paraId="18AD29F1" w14:textId="183F6BD4" w:rsidR="003D1698" w:rsidRDefault="003D1698">
            <w:pPr>
              <w:snapToGrid w:val="0"/>
              <w:spacing w:beforeLines="100" w:before="312" w:line="360" w:lineRule="exact"/>
              <w:rPr>
                <w:rFonts w:ascii="微软雅黑" w:hAnsi="微软雅黑"/>
              </w:rPr>
            </w:pPr>
          </w:p>
        </w:tc>
      </w:tr>
      <w:tr w:rsidR="00E34D25" w14:paraId="61FA160D" w14:textId="77777777" w:rsidTr="00E959FE">
        <w:trPr>
          <w:trHeight w:val="947"/>
        </w:trPr>
        <w:tc>
          <w:tcPr>
            <w:tcW w:w="3245" w:type="dxa"/>
            <w:vMerge/>
            <w:shd w:val="clear" w:color="auto" w:fill="auto"/>
          </w:tcPr>
          <w:p w14:paraId="0BEF9ADA" w14:textId="77777777" w:rsidR="00E34D25" w:rsidRDefault="00E34D25">
            <w:pPr>
              <w:snapToGrid w:val="0"/>
              <w:spacing w:beforeLines="150" w:before="468" w:line="360" w:lineRule="exact"/>
              <w:ind w:leftChars="100" w:left="21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8487" w:type="dxa"/>
          </w:tcPr>
          <w:p w14:paraId="02145B2A" w14:textId="0E0ED444" w:rsidR="00E34D25" w:rsidRDefault="00C16B0A">
            <w:pPr>
              <w:snapToGrid w:val="0"/>
              <w:spacing w:beforeLines="150" w:before="468" w:line="360" w:lineRule="exact"/>
              <w:rPr>
                <w:rFonts w:ascii="微软雅黑" w:eastAsia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59701A8D" wp14:editId="0B330F64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673100</wp:posOffset>
                      </wp:positionV>
                      <wp:extent cx="5236845" cy="326390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6845" cy="326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8B078B" w14:textId="630D21B2" w:rsidR="00662231" w:rsidRDefault="00662231" w:rsidP="001C36D7">
                                  <w:pPr>
                                    <w:spacing w:before="48" w:line="278" w:lineRule="auto"/>
                                    <w:ind w:left="150" w:right="248" w:firstLine="360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2D74B5"/>
                                      <w:szCs w:val="21"/>
                                    </w:rPr>
                                    <w:t>应用场景</w:t>
                                  </w:r>
                                  <w:r w:rsidRPr="001C36D7">
                                    <w:rPr>
                                      <w:szCs w:val="21"/>
                                    </w:rPr>
                                    <w:t>：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某军工企业落地项目，用于商密网</w:t>
                                  </w:r>
                                  <w:r w:rsidR="003E47AF">
                                    <w:rPr>
                                      <w:rFonts w:hint="eastAsia"/>
                                      <w:szCs w:val="21"/>
                                    </w:rPr>
                                    <w:t>环境中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文件的安全传输与系统</w:t>
                                  </w:r>
                                  <w:r w:rsidR="003E47AF">
                                    <w:rPr>
                                      <w:rFonts w:hint="eastAsia"/>
                                      <w:szCs w:val="21"/>
                                    </w:rPr>
                                    <w:t>性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管理，支持系统管理员、安全保密管理员、审计员以及普通用户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4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种角色功能。</w:t>
                                  </w:r>
                                </w:p>
                                <w:p w14:paraId="4D1B7BE9" w14:textId="77777777" w:rsidR="00662231" w:rsidRDefault="000058E0" w:rsidP="00662231">
                                  <w:pPr>
                                    <w:spacing w:before="48" w:line="278" w:lineRule="auto"/>
                                    <w:ind w:left="150" w:right="248" w:firstLine="360"/>
                                    <w:rPr>
                                      <w:szCs w:val="21"/>
                                    </w:rPr>
                                  </w:pPr>
                                  <w:r w:rsidRPr="001C36D7">
                                    <w:rPr>
                                      <w:b/>
                                      <w:color w:val="2D74B5"/>
                                      <w:szCs w:val="21"/>
                                    </w:rPr>
                                    <w:t>工作内容</w:t>
                                  </w:r>
                                  <w:r w:rsidRPr="001C36D7">
                                    <w:rPr>
                                      <w:szCs w:val="21"/>
                                    </w:rPr>
                                    <w:t>：</w:t>
                                  </w:r>
                                </w:p>
                                <w:p w14:paraId="5CD26E3F" w14:textId="0325D45C" w:rsidR="00662231" w:rsidRPr="00662231" w:rsidRDefault="00662231" w:rsidP="00662231">
                                  <w:pPr>
                                    <w:spacing w:before="48" w:line="0" w:lineRule="atLeast"/>
                                    <w:ind w:left="147" w:right="249" w:firstLine="357"/>
                                    <w:rPr>
                                      <w:szCs w:val="21"/>
                                    </w:rPr>
                                  </w:pP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1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、与甲方进行产品需求对接；</w:t>
                                  </w:r>
                                </w:p>
                                <w:p w14:paraId="0FDC5B67" w14:textId="1C16603F" w:rsidR="00662231" w:rsidRPr="00662231" w:rsidRDefault="00662231" w:rsidP="00662231">
                                  <w:pPr>
                                    <w:spacing w:before="48" w:line="0" w:lineRule="atLeast"/>
                                    <w:ind w:left="147" w:right="249" w:firstLine="357"/>
                                    <w:rPr>
                                      <w:szCs w:val="21"/>
                                    </w:rPr>
                                  </w:pP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2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、使用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Vue + </w:t>
                                  </w:r>
                                  <w:proofErr w:type="spellStart"/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ElementUI</w:t>
                                  </w:r>
                                  <w:proofErr w:type="spellEnd"/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构建前端架构，实现以文件的发送与发布为核心的多项功能</w:t>
                                  </w:r>
                                  <w:r w:rsidR="003E47AF">
                                    <w:rPr>
                                      <w:rFonts w:hint="eastAsia"/>
                                      <w:szCs w:val="21"/>
                                    </w:rPr>
                                    <w:t>，包含不同密级的多文件发送发布以及不同部门多目标用户的选择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13AB4335" w14:textId="77777777" w:rsidR="00662231" w:rsidRPr="00662231" w:rsidRDefault="00662231" w:rsidP="00662231">
                                  <w:pPr>
                                    <w:spacing w:before="48" w:line="0" w:lineRule="atLeast"/>
                                    <w:ind w:left="147" w:right="249" w:firstLine="357"/>
                                    <w:rPr>
                                      <w:szCs w:val="21"/>
                                    </w:rPr>
                                  </w:pP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3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、使用</w:t>
                                  </w:r>
                                  <w:proofErr w:type="spellStart"/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Axios</w:t>
                                  </w:r>
                                  <w:proofErr w:type="spellEnd"/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与后端进行交互；</w:t>
                                  </w:r>
                                </w:p>
                                <w:p w14:paraId="3575AD45" w14:textId="2C3DF1FE" w:rsidR="00E34D25" w:rsidRPr="001C36D7" w:rsidRDefault="00662231" w:rsidP="00662231">
                                  <w:pPr>
                                    <w:spacing w:before="48" w:line="0" w:lineRule="atLeast"/>
                                    <w:ind w:left="147" w:right="249" w:firstLine="357"/>
                                    <w:rPr>
                                      <w:szCs w:val="21"/>
                                    </w:rPr>
                                  </w:pP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4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、负责企业商密网环境下的系统部署，包括前端环境部署、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IPFS </w:t>
                                  </w:r>
                                  <w:r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私有网络部署、需求更新对接和系统维护等工作。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701A8D" id="文本框 12" o:spid="_x0000_s1041" type="#_x0000_t202" style="position:absolute;left:0;text-align:left;margin-left:-1.65pt;margin-top:53pt;width:412.35pt;height:25.7pt;z-index:25156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" filled="f" stroked="f" strokeweight=".5pt">
                      <v:textbox style="mso-fit-shape-to-text:t">
                        <w:txbxContent>
                          <w:p w14:paraId="578B078B" w14:textId="630D21B2" w:rsidR="00662231" w:rsidRDefault="00662231" w:rsidP="001C36D7">
                            <w:pPr>
                              <w:spacing w:before="48" w:line="278" w:lineRule="auto"/>
                              <w:ind w:left="150" w:right="248" w:firstLine="36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D74B5"/>
                                <w:szCs w:val="21"/>
                              </w:rPr>
                              <w:t>应用场景</w:t>
                            </w:r>
                            <w:r w:rsidRPr="001C36D7">
                              <w:rPr>
                                <w:szCs w:val="21"/>
                              </w:rPr>
                              <w:t>：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某军工企业落地项目，用于商密网</w:t>
                            </w:r>
                            <w:r w:rsidR="003E47AF">
                              <w:rPr>
                                <w:rFonts w:hint="eastAsia"/>
                                <w:szCs w:val="21"/>
                              </w:rPr>
                              <w:t>环境中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文件的安全传输与系统</w:t>
                            </w:r>
                            <w:r w:rsidR="003E47AF">
                              <w:rPr>
                                <w:rFonts w:hint="eastAsia"/>
                                <w:szCs w:val="21"/>
                              </w:rPr>
                              <w:t>性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管理，支持系统管理员、安全保密管理员、审计员以及普通用户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4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种角色功能。</w:t>
                            </w:r>
                          </w:p>
                          <w:p w14:paraId="4D1B7BE9" w14:textId="77777777" w:rsidR="00662231" w:rsidRDefault="000058E0" w:rsidP="00662231">
                            <w:pPr>
                              <w:spacing w:before="48" w:line="278" w:lineRule="auto"/>
                              <w:ind w:left="150" w:right="248" w:firstLine="360"/>
                              <w:rPr>
                                <w:szCs w:val="21"/>
                              </w:rPr>
                            </w:pPr>
                            <w:r w:rsidRPr="001C36D7">
                              <w:rPr>
                                <w:b/>
                                <w:color w:val="2D74B5"/>
                                <w:szCs w:val="21"/>
                              </w:rPr>
                              <w:t>工作内容</w:t>
                            </w:r>
                            <w:r w:rsidRPr="001C36D7">
                              <w:rPr>
                                <w:szCs w:val="21"/>
                              </w:rPr>
                              <w:t>：</w:t>
                            </w:r>
                          </w:p>
                          <w:p w14:paraId="5CD26E3F" w14:textId="0325D45C" w:rsidR="00662231" w:rsidRPr="00662231" w:rsidRDefault="00662231" w:rsidP="00662231">
                            <w:pPr>
                              <w:spacing w:before="48" w:line="0" w:lineRule="atLeast"/>
                              <w:ind w:left="147" w:right="249" w:firstLine="357"/>
                              <w:rPr>
                                <w:szCs w:val="21"/>
                              </w:rPr>
                            </w:pP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、与甲方进行产品需求对接；</w:t>
                            </w:r>
                          </w:p>
                          <w:p w14:paraId="0FDC5B67" w14:textId="1C16603F" w:rsidR="00662231" w:rsidRPr="00662231" w:rsidRDefault="00662231" w:rsidP="00662231">
                            <w:pPr>
                              <w:spacing w:before="48" w:line="0" w:lineRule="atLeast"/>
                              <w:ind w:left="147" w:right="249" w:firstLine="357"/>
                              <w:rPr>
                                <w:szCs w:val="21"/>
                              </w:rPr>
                            </w:pP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、使用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 xml:space="preserve"> Vue + </w:t>
                            </w:r>
                            <w:proofErr w:type="spellStart"/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ElementUI</w:t>
                            </w:r>
                            <w:proofErr w:type="spellEnd"/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构建前端架构，实现以文件的发送与发布为核心的多项功能</w:t>
                            </w:r>
                            <w:r w:rsidR="003E47AF">
                              <w:rPr>
                                <w:rFonts w:hint="eastAsia"/>
                                <w:szCs w:val="21"/>
                              </w:rPr>
                              <w:t>，包含不同密级的多文件发送发布以及不同部门多目标用户的选择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；</w:t>
                            </w:r>
                          </w:p>
                          <w:p w14:paraId="13AB4335" w14:textId="77777777" w:rsidR="00662231" w:rsidRPr="00662231" w:rsidRDefault="00662231" w:rsidP="00662231">
                            <w:pPr>
                              <w:spacing w:before="48" w:line="0" w:lineRule="atLeast"/>
                              <w:ind w:left="147" w:right="249" w:firstLine="357"/>
                              <w:rPr>
                                <w:szCs w:val="21"/>
                              </w:rPr>
                            </w:pP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、使用</w:t>
                            </w:r>
                            <w:proofErr w:type="spellStart"/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Axios</w:t>
                            </w:r>
                            <w:proofErr w:type="spellEnd"/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与后端进行交互；</w:t>
                            </w:r>
                          </w:p>
                          <w:p w14:paraId="3575AD45" w14:textId="2C3DF1FE" w:rsidR="00E34D25" w:rsidRPr="001C36D7" w:rsidRDefault="00662231" w:rsidP="00662231">
                            <w:pPr>
                              <w:spacing w:before="48" w:line="0" w:lineRule="atLeast"/>
                              <w:ind w:left="147" w:right="249" w:firstLine="357"/>
                              <w:rPr>
                                <w:szCs w:val="21"/>
                              </w:rPr>
                            </w:pP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4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、负责企业商密网环境下的系统部署，包括前端环境部署、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 xml:space="preserve">IPFS </w:t>
                            </w:r>
                            <w:r w:rsidRPr="00662231">
                              <w:rPr>
                                <w:rFonts w:hint="eastAsia"/>
                                <w:szCs w:val="21"/>
                              </w:rPr>
                              <w:t>私有网络部署、需求更新对接和系统维护等工作。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1989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0DC83CF4" wp14:editId="3EDDFBEC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602615</wp:posOffset>
                      </wp:positionV>
                      <wp:extent cx="71755" cy="71755"/>
                      <wp:effectExtent l="0" t="0" r="4445" b="4445"/>
                      <wp:wrapSquare wrapText="bothSides"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7629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6DE358" id="椭圆 3" o:spid="_x0000_s1026" style="position:absolute;left:0;text-align:left;margin-left:13.55pt;margin-top:47.45pt;width:5.65pt;height:5.6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" fillcolor="#376295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 w:rsidR="008D19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675AE864" wp14:editId="456585E9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438150</wp:posOffset>
                      </wp:positionV>
                      <wp:extent cx="4688840" cy="320675"/>
                      <wp:effectExtent l="0" t="0" r="0" b="317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884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BD9EC7" w14:textId="7F4F515A" w:rsidR="00E34D25" w:rsidRPr="00420570" w:rsidRDefault="000058E0" w:rsidP="00B54278">
                                  <w:pPr>
                                    <w:tabs>
                                      <w:tab w:val="left" w:pos="2517"/>
                                      <w:tab w:val="left" w:pos="5208"/>
                                    </w:tabs>
                                    <w:snapToGrid w:val="0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2020.03-2021.</w:t>
                                  </w:r>
                                  <w:r w:rsidR="003D1698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ab/>
                                    <w:t>安全文件管理系统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ab/>
                                    <w:t>前端开发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5AE864" id="文本框 4" o:spid="_x0000_s1042" type="#_x0000_t202" style="position:absolute;left:0;text-align:left;margin-left:23.55pt;margin-top:34.5pt;width:369.2pt;height:25.2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" filled="f" stroked="f" strokeweight=".5pt">
                      <v:textbox>
                        <w:txbxContent>
                          <w:p w14:paraId="4DBD9EC7" w14:textId="7F4F515A" w:rsidR="00E34D25" w:rsidRPr="00420570" w:rsidRDefault="000058E0" w:rsidP="00B54278">
                            <w:pPr>
                              <w:tabs>
                                <w:tab w:val="left" w:pos="2517"/>
                                <w:tab w:val="left" w:pos="5208"/>
                              </w:tabs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2020.03-2021.</w:t>
                            </w:r>
                            <w:r w:rsidR="003D1698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12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ab/>
                              <w:t>安全文件管理系统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ab/>
                              <w:t>前端开发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62F5">
              <w:rPr>
                <w:rFonts w:ascii="微软雅黑" w:eastAsia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46876689" wp14:editId="5D868636">
                      <wp:extent cx="5124000" cy="343050"/>
                      <wp:effectExtent l="0" t="0" r="0" b="0"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4000" cy="343050"/>
                                <a:chOff x="0" y="0"/>
                                <a:chExt cx="5124000" cy="343050"/>
                              </a:xfrm>
                            </wpg:grpSpPr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361911" y="0"/>
                                  <a:ext cx="1390650" cy="326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D60163" w14:textId="00F68484" w:rsidR="00E34D25" w:rsidRDefault="000058E0">
                                    <w:pPr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8"/>
                                      </w:rPr>
                                      <w:t>项目经验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524000" y="161925"/>
                                  <a:ext cx="360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376295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椭圆 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4000" cy="32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7629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4" name="Freeform 19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76200" y="76200"/>
                                  <a:ext cx="180000" cy="180000"/>
                                </a:xfrm>
                                <a:custGeom>
                                  <a:avLst/>
                                  <a:gdLst>
                                    <a:gd name="T0" fmla="*/ 409 w 447"/>
                                    <a:gd name="T1" fmla="*/ 257 h 447"/>
                                    <a:gd name="T2" fmla="*/ 252 w 447"/>
                                    <a:gd name="T3" fmla="*/ 284 h 447"/>
                                    <a:gd name="T4" fmla="*/ 245 w 447"/>
                                    <a:gd name="T5" fmla="*/ 293 h 447"/>
                                    <a:gd name="T6" fmla="*/ 224 w 447"/>
                                    <a:gd name="T7" fmla="*/ 301 h 447"/>
                                    <a:gd name="T8" fmla="*/ 203 w 447"/>
                                    <a:gd name="T9" fmla="*/ 292 h 447"/>
                                    <a:gd name="T10" fmla="*/ 197 w 447"/>
                                    <a:gd name="T11" fmla="*/ 284 h 447"/>
                                    <a:gd name="T12" fmla="*/ 196 w 447"/>
                                    <a:gd name="T13" fmla="*/ 284 h 447"/>
                                    <a:gd name="T14" fmla="*/ 3 w 447"/>
                                    <a:gd name="T15" fmla="*/ 238 h 447"/>
                                    <a:gd name="T16" fmla="*/ 0 w 447"/>
                                    <a:gd name="T17" fmla="*/ 237 h 447"/>
                                    <a:gd name="T18" fmla="*/ 0 w 447"/>
                                    <a:gd name="T19" fmla="*/ 236 h 447"/>
                                    <a:gd name="T20" fmla="*/ 0 w 447"/>
                                    <a:gd name="T21" fmla="*/ 407 h 447"/>
                                    <a:gd name="T22" fmla="*/ 41 w 447"/>
                                    <a:gd name="T23" fmla="*/ 447 h 447"/>
                                    <a:gd name="T24" fmla="*/ 407 w 447"/>
                                    <a:gd name="T25" fmla="*/ 447 h 447"/>
                                    <a:gd name="T26" fmla="*/ 447 w 447"/>
                                    <a:gd name="T27" fmla="*/ 407 h 447"/>
                                    <a:gd name="T28" fmla="*/ 447 w 447"/>
                                    <a:gd name="T29" fmla="*/ 237 h 447"/>
                                    <a:gd name="T30" fmla="*/ 447 w 447"/>
                                    <a:gd name="T31" fmla="*/ 237 h 447"/>
                                    <a:gd name="T32" fmla="*/ 409 w 447"/>
                                    <a:gd name="T33" fmla="*/ 257 h 447"/>
                                    <a:gd name="T34" fmla="*/ 407 w 447"/>
                                    <a:gd name="T35" fmla="*/ 77 h 447"/>
                                    <a:gd name="T36" fmla="*/ 344 w 447"/>
                                    <a:gd name="T37" fmla="*/ 77 h 447"/>
                                    <a:gd name="T38" fmla="*/ 344 w 447"/>
                                    <a:gd name="T39" fmla="*/ 28 h 447"/>
                                    <a:gd name="T40" fmla="*/ 320 w 447"/>
                                    <a:gd name="T41" fmla="*/ 0 h 447"/>
                                    <a:gd name="T42" fmla="*/ 127 w 447"/>
                                    <a:gd name="T43" fmla="*/ 0 h 447"/>
                                    <a:gd name="T44" fmla="*/ 104 w 447"/>
                                    <a:gd name="T45" fmla="*/ 28 h 447"/>
                                    <a:gd name="T46" fmla="*/ 104 w 447"/>
                                    <a:gd name="T47" fmla="*/ 77 h 447"/>
                                    <a:gd name="T48" fmla="*/ 41 w 447"/>
                                    <a:gd name="T49" fmla="*/ 77 h 447"/>
                                    <a:gd name="T50" fmla="*/ 0 w 447"/>
                                    <a:gd name="T51" fmla="*/ 118 h 447"/>
                                    <a:gd name="T52" fmla="*/ 0 w 447"/>
                                    <a:gd name="T53" fmla="*/ 188 h 447"/>
                                    <a:gd name="T54" fmla="*/ 0 w 447"/>
                                    <a:gd name="T55" fmla="*/ 189 h 447"/>
                                    <a:gd name="T56" fmla="*/ 20 w 447"/>
                                    <a:gd name="T57" fmla="*/ 213 h 447"/>
                                    <a:gd name="T58" fmla="*/ 197 w 447"/>
                                    <a:gd name="T59" fmla="*/ 253 h 447"/>
                                    <a:gd name="T60" fmla="*/ 199 w 447"/>
                                    <a:gd name="T61" fmla="*/ 253 h 447"/>
                                    <a:gd name="T62" fmla="*/ 203 w 447"/>
                                    <a:gd name="T63" fmla="*/ 248 h 447"/>
                                    <a:gd name="T64" fmla="*/ 224 w 447"/>
                                    <a:gd name="T65" fmla="*/ 239 h 447"/>
                                    <a:gd name="T66" fmla="*/ 245 w 447"/>
                                    <a:gd name="T67" fmla="*/ 248 h 447"/>
                                    <a:gd name="T68" fmla="*/ 250 w 447"/>
                                    <a:gd name="T69" fmla="*/ 253 h 447"/>
                                    <a:gd name="T70" fmla="*/ 398 w 447"/>
                                    <a:gd name="T71" fmla="*/ 228 h 447"/>
                                    <a:gd name="T72" fmla="*/ 437 w 447"/>
                                    <a:gd name="T73" fmla="*/ 206 h 447"/>
                                    <a:gd name="T74" fmla="*/ 447 w 447"/>
                                    <a:gd name="T75" fmla="*/ 193 h 447"/>
                                    <a:gd name="T76" fmla="*/ 447 w 447"/>
                                    <a:gd name="T77" fmla="*/ 192 h 447"/>
                                    <a:gd name="T78" fmla="*/ 447 w 447"/>
                                    <a:gd name="T79" fmla="*/ 118 h 447"/>
                                    <a:gd name="T80" fmla="*/ 407 w 447"/>
                                    <a:gd name="T81" fmla="*/ 77 h 447"/>
                                    <a:gd name="T82" fmla="*/ 298 w 447"/>
                                    <a:gd name="T83" fmla="*/ 77 h 447"/>
                                    <a:gd name="T84" fmla="*/ 150 w 447"/>
                                    <a:gd name="T85" fmla="*/ 77 h 447"/>
                                    <a:gd name="T86" fmla="*/ 150 w 447"/>
                                    <a:gd name="T87" fmla="*/ 50 h 447"/>
                                    <a:gd name="T88" fmla="*/ 157 w 447"/>
                                    <a:gd name="T89" fmla="*/ 43 h 447"/>
                                    <a:gd name="T90" fmla="*/ 291 w 447"/>
                                    <a:gd name="T91" fmla="*/ 43 h 447"/>
                                    <a:gd name="T92" fmla="*/ 298 w 447"/>
                                    <a:gd name="T93" fmla="*/ 50 h 447"/>
                                    <a:gd name="T94" fmla="*/ 298 w 447"/>
                                    <a:gd name="T95" fmla="*/ 77 h 4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447" h="447">
                                      <a:moveTo>
                                        <a:pt x="409" y="257"/>
                                      </a:moveTo>
                                      <a:cubicBezTo>
                                        <a:pt x="369" y="272"/>
                                        <a:pt x="313" y="282"/>
                                        <a:pt x="252" y="284"/>
                                      </a:cubicBezTo>
                                      <a:cubicBezTo>
                                        <a:pt x="250" y="287"/>
                                        <a:pt x="248" y="290"/>
                                        <a:pt x="245" y="293"/>
                                      </a:cubicBezTo>
                                      <a:cubicBezTo>
                                        <a:pt x="240" y="298"/>
                                        <a:pt x="232" y="301"/>
                                        <a:pt x="224" y="301"/>
                                      </a:cubicBezTo>
                                      <a:cubicBezTo>
                                        <a:pt x="216" y="301"/>
                                        <a:pt x="209" y="298"/>
                                        <a:pt x="203" y="292"/>
                                      </a:cubicBezTo>
                                      <a:cubicBezTo>
                                        <a:pt x="200" y="290"/>
                                        <a:pt x="198" y="287"/>
                                        <a:pt x="197" y="284"/>
                                      </a:cubicBezTo>
                                      <a:cubicBezTo>
                                        <a:pt x="196" y="284"/>
                                        <a:pt x="196" y="284"/>
                                        <a:pt x="196" y="284"/>
                                      </a:cubicBezTo>
                                      <a:cubicBezTo>
                                        <a:pt x="110" y="281"/>
                                        <a:pt x="40" y="264"/>
                                        <a:pt x="3" y="238"/>
                                      </a:cubicBezTo>
                                      <a:cubicBezTo>
                                        <a:pt x="2" y="238"/>
                                        <a:pt x="1" y="237"/>
                                        <a:pt x="0" y="237"/>
                                      </a:cubicBezTo>
                                      <a:cubicBezTo>
                                        <a:pt x="0" y="236"/>
                                        <a:pt x="0" y="236"/>
                                        <a:pt x="0" y="236"/>
                                      </a:cubicBezTo>
                                      <a:cubicBezTo>
                                        <a:pt x="0" y="407"/>
                                        <a:pt x="0" y="407"/>
                                        <a:pt x="0" y="407"/>
                                      </a:cubicBezTo>
                                      <a:cubicBezTo>
                                        <a:pt x="0" y="429"/>
                                        <a:pt x="18" y="447"/>
                                        <a:pt x="41" y="447"/>
                                      </a:cubicBezTo>
                                      <a:cubicBezTo>
                                        <a:pt x="407" y="447"/>
                                        <a:pt x="407" y="447"/>
                                        <a:pt x="407" y="447"/>
                                      </a:cubicBezTo>
                                      <a:cubicBezTo>
                                        <a:pt x="429" y="447"/>
                                        <a:pt x="447" y="429"/>
                                        <a:pt x="447" y="407"/>
                                      </a:cubicBezTo>
                                      <a:cubicBezTo>
                                        <a:pt x="447" y="237"/>
                                        <a:pt x="447" y="237"/>
                                        <a:pt x="447" y="237"/>
                                      </a:cubicBezTo>
                                      <a:cubicBezTo>
                                        <a:pt x="447" y="237"/>
                                        <a:pt x="447" y="237"/>
                                        <a:pt x="447" y="237"/>
                                      </a:cubicBezTo>
                                      <a:cubicBezTo>
                                        <a:pt x="437" y="245"/>
                                        <a:pt x="424" y="251"/>
                                        <a:pt x="409" y="257"/>
                                      </a:cubicBezTo>
                                      <a:close/>
                                      <a:moveTo>
                                        <a:pt x="407" y="77"/>
                                      </a:moveTo>
                                      <a:cubicBezTo>
                                        <a:pt x="344" y="77"/>
                                        <a:pt x="344" y="77"/>
                                        <a:pt x="344" y="77"/>
                                      </a:cubicBezTo>
                                      <a:cubicBezTo>
                                        <a:pt x="344" y="28"/>
                                        <a:pt x="344" y="28"/>
                                        <a:pt x="344" y="28"/>
                                      </a:cubicBezTo>
                                      <a:cubicBezTo>
                                        <a:pt x="344" y="14"/>
                                        <a:pt x="333" y="3"/>
                                        <a:pt x="320" y="0"/>
                                      </a:cubicBezTo>
                                      <a:cubicBezTo>
                                        <a:pt x="127" y="0"/>
                                        <a:pt x="127" y="0"/>
                                        <a:pt x="127" y="0"/>
                                      </a:cubicBezTo>
                                      <a:cubicBezTo>
                                        <a:pt x="114" y="3"/>
                                        <a:pt x="104" y="14"/>
                                        <a:pt x="104" y="28"/>
                                      </a:cubicBezTo>
                                      <a:cubicBezTo>
                                        <a:pt x="104" y="77"/>
                                        <a:pt x="104" y="77"/>
                                        <a:pt x="104" y="77"/>
                                      </a:cubicBezTo>
                                      <a:cubicBezTo>
                                        <a:pt x="41" y="77"/>
                                        <a:pt x="41" y="77"/>
                                        <a:pt x="41" y="77"/>
                                      </a:cubicBezTo>
                                      <a:cubicBezTo>
                                        <a:pt x="18" y="77"/>
                                        <a:pt x="0" y="96"/>
                                        <a:pt x="0" y="118"/>
                                      </a:cubicBezTo>
                                      <a:cubicBezTo>
                                        <a:pt x="0" y="188"/>
                                        <a:pt x="0" y="188"/>
                                        <a:pt x="0" y="188"/>
                                      </a:cubicBezTo>
                                      <a:cubicBezTo>
                                        <a:pt x="0" y="189"/>
                                        <a:pt x="0" y="189"/>
                                        <a:pt x="0" y="189"/>
                                      </a:cubicBezTo>
                                      <a:cubicBezTo>
                                        <a:pt x="2" y="197"/>
                                        <a:pt x="9" y="205"/>
                                        <a:pt x="20" y="213"/>
                                      </a:cubicBezTo>
                                      <a:cubicBezTo>
                                        <a:pt x="52" y="235"/>
                                        <a:pt x="118" y="250"/>
                                        <a:pt x="197" y="253"/>
                                      </a:cubicBezTo>
                                      <a:cubicBezTo>
                                        <a:pt x="197" y="253"/>
                                        <a:pt x="198" y="253"/>
                                        <a:pt x="199" y="253"/>
                                      </a:cubicBezTo>
                                      <a:cubicBezTo>
                                        <a:pt x="200" y="251"/>
                                        <a:pt x="201" y="249"/>
                                        <a:pt x="203" y="248"/>
                                      </a:cubicBezTo>
                                      <a:cubicBezTo>
                                        <a:pt x="209" y="242"/>
                                        <a:pt x="216" y="239"/>
                                        <a:pt x="224" y="239"/>
                                      </a:cubicBezTo>
                                      <a:cubicBezTo>
                                        <a:pt x="233" y="239"/>
                                        <a:pt x="240" y="242"/>
                                        <a:pt x="245" y="248"/>
                                      </a:cubicBezTo>
                                      <a:cubicBezTo>
                                        <a:pt x="247" y="250"/>
                                        <a:pt x="248" y="251"/>
                                        <a:pt x="250" y="253"/>
                                      </a:cubicBezTo>
                                      <a:cubicBezTo>
                                        <a:pt x="308" y="251"/>
                                        <a:pt x="361" y="242"/>
                                        <a:pt x="398" y="228"/>
                                      </a:cubicBezTo>
                                      <a:cubicBezTo>
                                        <a:pt x="416" y="222"/>
                                        <a:pt x="429" y="214"/>
                                        <a:pt x="437" y="206"/>
                                      </a:cubicBezTo>
                                      <a:cubicBezTo>
                                        <a:pt x="442" y="202"/>
                                        <a:pt x="445" y="197"/>
                                        <a:pt x="447" y="193"/>
                                      </a:cubicBezTo>
                                      <a:cubicBezTo>
                                        <a:pt x="447" y="192"/>
                                        <a:pt x="447" y="192"/>
                                        <a:pt x="447" y="192"/>
                                      </a:cubicBezTo>
                                      <a:cubicBezTo>
                                        <a:pt x="447" y="118"/>
                                        <a:pt x="447" y="118"/>
                                        <a:pt x="447" y="118"/>
                                      </a:cubicBezTo>
                                      <a:cubicBezTo>
                                        <a:pt x="447" y="96"/>
                                        <a:pt x="429" y="77"/>
                                        <a:pt x="407" y="77"/>
                                      </a:cubicBezTo>
                                      <a:close/>
                                      <a:moveTo>
                                        <a:pt x="298" y="77"/>
                                      </a:moveTo>
                                      <a:cubicBezTo>
                                        <a:pt x="150" y="77"/>
                                        <a:pt x="150" y="77"/>
                                        <a:pt x="150" y="77"/>
                                      </a:cubicBezTo>
                                      <a:cubicBezTo>
                                        <a:pt x="150" y="50"/>
                                        <a:pt x="150" y="50"/>
                                        <a:pt x="150" y="50"/>
                                      </a:cubicBezTo>
                                      <a:cubicBezTo>
                                        <a:pt x="150" y="46"/>
                                        <a:pt x="153" y="43"/>
                                        <a:pt x="157" y="43"/>
                                      </a:cubicBezTo>
                                      <a:cubicBezTo>
                                        <a:pt x="291" y="43"/>
                                        <a:pt x="291" y="43"/>
                                        <a:pt x="291" y="43"/>
                                      </a:cubicBezTo>
                                      <a:cubicBezTo>
                                        <a:pt x="295" y="43"/>
                                        <a:pt x="298" y="46"/>
                                        <a:pt x="298" y="50"/>
                                      </a:cubicBezTo>
                                      <a:lnTo>
                                        <a:pt x="298" y="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876689" id="组合 38" o:spid="_x0000_s1043" style="width:403.45pt;height:27pt;mso-position-horizontal-relative:char;mso-position-vertical-relative:line" coordsize="51240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">
                      <v:shape id="文本框 14" o:spid="_x0000_s1044" type="#_x0000_t202" style="position:absolute;left:3619;width:13906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" filled="f" stroked="f" strokeweight=".5pt">
                        <v:textbox style="mso-fit-shape-to-text:t">
                          <w:txbxContent>
                            <w:p w14:paraId="6AD60163" w14:textId="00F68484" w:rsidR="00E34D25" w:rsidRDefault="000058E0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8"/>
                                </w:rPr>
                                <w:t>项目经验</w:t>
                              </w:r>
                            </w:p>
                          </w:txbxContent>
                        </v:textbox>
                      </v:shape>
                      <v:line id="直接连接符 32" o:spid="_x0000_s1045" style="position:absolute;visibility:visible;mso-wrap-style:square" from="15240,1619" to="51240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" strokecolor="#376295" strokeweight=".5pt">
                        <v:stroke dashstyle="dash" joinstyle="miter"/>
                      </v:line>
                      <v:oval id="椭圆 5" o:spid="_x0000_s1046" style="position:absolute;top:190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" fillcolor="#376295" stroked="f" strokeweight="1pt">
                        <v:stroke joinstyle="miter"/>
                        <o:lock v:ext="edit" aspectratio="t"/>
                      </v:oval>
                      <v:shape id="Freeform 19" o:spid="_x0000_s1047" style="position:absolute;left:762;top:762;width:1800;height:1800;visibility:visible;mso-wrap-style:square;v-text-anchor:top" coordsize="447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" path="m409,257v-40,15,-96,25,-157,27c250,287,248,290,245,293v-5,5,-13,8,-21,8c216,301,209,298,203,292v-3,-2,-5,-5,-6,-8c196,284,196,284,196,284,110,281,40,264,3,238v-1,,-2,-1,-3,-1c,236,,236,,236,,407,,407,,407v,22,18,40,41,40c407,447,407,447,407,447v22,,40,-18,40,-40c447,237,447,237,447,237v,,,,,c437,245,424,251,409,257xm407,77v-63,,-63,,-63,c344,28,344,28,344,28,344,14,333,3,320,,127,,127,,127,,114,3,104,14,104,28v,49,,49,,49c41,77,41,77,41,77,18,77,,96,,118v,70,,70,,70c,189,,189,,189v2,8,9,16,20,24c52,235,118,250,197,253v,,1,,2,c200,251,201,249,203,248v6,-6,13,-9,21,-9c233,239,240,242,245,248v2,2,3,3,5,5c308,251,361,242,398,228v18,-6,31,-14,39,-22c442,202,445,197,447,193v,-1,,-1,,-1c447,118,447,118,447,118,447,96,429,77,407,77xm298,77v-148,,-148,,-148,c150,50,150,50,150,50v,-4,3,-7,7,-7c291,43,291,43,291,43v4,,7,3,7,7l298,77xe" fillcolor="white [3212]" stroked="f">
                        <v:path arrowok="t" o:connecttype="custom" o:connectlocs="164698,103490;101477,114362;98658,117987;90201,121208;81745,117584;79329,114362;78926,114362;1208,95839;0,95436;0,95034;0,163893;16510,180000;163893,180000;180000,163893;180000,95436;180000,95436;164698,103490;163893,31007;138523,31007;138523,11275;128859,0;51141,0;41879,11275;41879,31007;16510,31007;0,47517;0,75705;0,76107;8054,85772;79329,101879;80134,101879;81745,99866;90201,96242;98658,99866;100671,101879;160268,91812;175973,82953;180000,77718;180000,77315;180000,47517;163893,31007;120000,31007;60403,31007;60403,20134;63221,17315;117181,17315;120000,20134;120000,31007" o:connectangles="0,0,0,0,0,0,0,0,0,0,0,0,0,0,0,0,0,0,0,0,0,0,0,0,0,0,0,0,0,0,0,0,0,0,0,0,0,0,0,0,0,0,0,0,0,0,0,0"/>
                        <o:lock v:ext="edit" aspectratio="t" verticies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34D25" w14:paraId="2E479F14" w14:textId="77777777" w:rsidTr="00E959FE">
        <w:trPr>
          <w:trHeight w:val="2260"/>
        </w:trPr>
        <w:tc>
          <w:tcPr>
            <w:tcW w:w="3245" w:type="dxa"/>
            <w:vMerge/>
            <w:shd w:val="clear" w:color="auto" w:fill="auto"/>
          </w:tcPr>
          <w:p w14:paraId="522CC89D" w14:textId="77777777" w:rsidR="00E34D25" w:rsidRDefault="00E34D25">
            <w:pPr>
              <w:snapToGrid w:val="0"/>
              <w:spacing w:beforeLines="100" w:before="312" w:line="360" w:lineRule="exact"/>
              <w:ind w:leftChars="210" w:left="441"/>
              <w:rPr>
                <w:rFonts w:ascii="微软雅黑" w:eastAsia="微软雅黑" w:hAnsi="微软雅黑"/>
                <w:color w:val="FFFFFF" w:themeColor="background1"/>
              </w:rPr>
            </w:pPr>
            <w:bookmarkStart w:id="2" w:name="work" w:colFirst="1" w:colLast="2"/>
          </w:p>
        </w:tc>
        <w:tc>
          <w:tcPr>
            <w:tcW w:w="8487" w:type="dxa"/>
          </w:tcPr>
          <w:p w14:paraId="156380B1" w14:textId="2D4D6B01" w:rsidR="00E34D25" w:rsidRDefault="00E34D25">
            <w:pPr>
              <w:snapToGrid w:val="0"/>
              <w:spacing w:beforeLines="100" w:before="312" w:line="360" w:lineRule="exact"/>
              <w:ind w:leftChars="60" w:left="126"/>
              <w:rPr>
                <w:rFonts w:ascii="微软雅黑" w:eastAsia="微软雅黑" w:hAnsi="微软雅黑"/>
              </w:rPr>
            </w:pPr>
          </w:p>
          <w:p w14:paraId="5052EBDB" w14:textId="35BE317F" w:rsidR="00420570" w:rsidRDefault="00420570">
            <w:pPr>
              <w:snapToGrid w:val="0"/>
              <w:spacing w:beforeLines="100" w:before="312" w:line="360" w:lineRule="exact"/>
              <w:ind w:leftChars="60" w:left="126"/>
              <w:rPr>
                <w:rFonts w:ascii="微软雅黑" w:eastAsia="微软雅黑" w:hAnsi="微软雅黑"/>
              </w:rPr>
            </w:pPr>
          </w:p>
          <w:p w14:paraId="258B8B34" w14:textId="28B9CB3A" w:rsidR="00420570" w:rsidRDefault="00420570" w:rsidP="00420570">
            <w:pPr>
              <w:snapToGrid w:val="0"/>
              <w:spacing w:beforeLines="100" w:before="312" w:line="360" w:lineRule="exact"/>
              <w:rPr>
                <w:rFonts w:ascii="微软雅黑" w:eastAsia="微软雅黑" w:hAnsi="微软雅黑"/>
              </w:rPr>
            </w:pPr>
          </w:p>
          <w:p w14:paraId="34257072" w14:textId="489CC383" w:rsidR="00420570" w:rsidRDefault="00420570">
            <w:pPr>
              <w:snapToGrid w:val="0"/>
              <w:spacing w:beforeLines="100" w:before="312" w:line="360" w:lineRule="exact"/>
              <w:ind w:leftChars="60" w:left="126"/>
              <w:rPr>
                <w:rFonts w:ascii="微软雅黑" w:eastAsia="微软雅黑" w:hAnsi="微软雅黑"/>
              </w:rPr>
            </w:pPr>
          </w:p>
          <w:p w14:paraId="0B0F7797" w14:textId="683F99B7" w:rsidR="00420570" w:rsidRDefault="00C16B0A" w:rsidP="003D1698">
            <w:pPr>
              <w:snapToGrid w:val="0"/>
              <w:spacing w:beforeLines="100" w:before="312" w:line="360" w:lineRule="exact"/>
              <w:rPr>
                <w:rFonts w:ascii="微软雅黑" w:eastAsia="微软雅黑" w:hAnsi="微软雅黑"/>
              </w:rPr>
            </w:pPr>
            <w:r w:rsidRPr="0042057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6C851ADC" wp14:editId="669BF9F2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365125</wp:posOffset>
                      </wp:positionV>
                      <wp:extent cx="4688840" cy="320675"/>
                      <wp:effectExtent l="0" t="0" r="0" b="3175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884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8AF0A6" w14:textId="33A5C3EA" w:rsidR="00420570" w:rsidRPr="00420570" w:rsidRDefault="00420570" w:rsidP="001C36D7">
                                  <w:pPr>
                                    <w:tabs>
                                      <w:tab w:val="left" w:pos="2640"/>
                                      <w:tab w:val="left" w:pos="5208"/>
                                    </w:tabs>
                                    <w:snapToGrid w:val="0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="003E47AF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="003E47AF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-20</w:t>
                                  </w:r>
                                  <w:r w:rsidR="003E47AF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21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="003E47AF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3E47AF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股票</w:t>
                                  </w:r>
                                  <w:r w:rsidR="003E47AF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推荐系统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3E47AF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前端开发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851ADC" id="文本框 21" o:spid="_x0000_s1048" type="#_x0000_t202" style="position:absolute;left:0;text-align:left;margin-left:22.75pt;margin-top:28.75pt;width:369.2pt;height:25.2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" filled="f" stroked="f" strokeweight=".5pt">
                      <v:textbox>
                        <w:txbxContent>
                          <w:p w14:paraId="108AF0A6" w14:textId="33A5C3EA" w:rsidR="00420570" w:rsidRPr="00420570" w:rsidRDefault="00420570" w:rsidP="001C36D7">
                            <w:pPr>
                              <w:tabs>
                                <w:tab w:val="left" w:pos="2640"/>
                                <w:tab w:val="left" w:pos="5208"/>
                              </w:tabs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</w:t>
                            </w:r>
                            <w:r w:rsidR="003E47AF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20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="003E47AF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11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-20</w:t>
                            </w:r>
                            <w:r w:rsidR="003E47AF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21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="003E47AF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2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ab/>
                            </w:r>
                            <w:r w:rsidR="003E47AF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股票</w:t>
                            </w:r>
                            <w:r w:rsidR="003E47A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推荐系统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ab/>
                            </w:r>
                            <w:r w:rsidR="003E47A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前端开发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19225A" w14:textId="35411F30" w:rsidR="00420570" w:rsidRDefault="00C16B0A">
            <w:pPr>
              <w:snapToGrid w:val="0"/>
              <w:spacing w:beforeLines="100" w:before="312" w:line="360" w:lineRule="exact"/>
              <w:ind w:leftChars="60" w:left="126"/>
              <w:rPr>
                <w:rFonts w:ascii="微软雅黑" w:eastAsia="微软雅黑" w:hAnsi="微软雅黑"/>
              </w:rPr>
            </w:pPr>
            <w:r w:rsidRPr="0042057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29262361" wp14:editId="06562A08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154305</wp:posOffset>
                      </wp:positionV>
                      <wp:extent cx="5236845" cy="326390"/>
                      <wp:effectExtent l="0" t="0" r="0" b="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6845" cy="326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318486" w14:textId="018269EA" w:rsidR="000E15A7" w:rsidRDefault="000E15A7" w:rsidP="000E15A7">
                                  <w:pPr>
                                    <w:spacing w:before="48" w:line="278" w:lineRule="auto"/>
                                    <w:ind w:left="150" w:right="248" w:firstLine="360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2D74B5"/>
                                      <w:szCs w:val="21"/>
                                    </w:rPr>
                                    <w:t>应用场景</w:t>
                                  </w:r>
                                  <w:r w:rsidRPr="001C36D7">
                                    <w:rPr>
                                      <w:szCs w:val="21"/>
                                    </w:rPr>
                                    <w:t>：</w:t>
                                  </w:r>
                                  <w:r w:rsidR="003E47AF" w:rsidRPr="003E47AF">
                                    <w:rPr>
                                      <w:rFonts w:hint="eastAsia"/>
                                      <w:szCs w:val="21"/>
                                    </w:rPr>
                                    <w:t>“发现杯”全国大学生互联网创新大赛</w:t>
                                  </w:r>
                                  <w:r w:rsidR="003E47AF">
                                    <w:rPr>
                                      <w:rFonts w:hint="eastAsia"/>
                                      <w:szCs w:val="21"/>
                                    </w:rPr>
                                    <w:t>参赛作品，使用图表展示基金，并根据用户选择的偏好推荐合适的基金。</w:t>
                                  </w:r>
                                </w:p>
                                <w:p w14:paraId="42D1D350" w14:textId="24ACE436" w:rsidR="00420570" w:rsidRPr="003D1698" w:rsidRDefault="00420570" w:rsidP="003D1698">
                                  <w:pPr>
                                    <w:spacing w:before="48" w:line="278" w:lineRule="auto"/>
                                    <w:ind w:left="150" w:right="248" w:firstLine="360"/>
                                    <w:rPr>
                                      <w:szCs w:val="21"/>
                                    </w:rPr>
                                  </w:pPr>
                                  <w:r w:rsidRPr="001C36D7">
                                    <w:rPr>
                                      <w:b/>
                                      <w:color w:val="2D74B5"/>
                                      <w:szCs w:val="21"/>
                                    </w:rPr>
                                    <w:t>工作内容</w:t>
                                  </w:r>
                                  <w:r w:rsidRPr="001C36D7">
                                    <w:rPr>
                                      <w:szCs w:val="21"/>
                                    </w:rPr>
                                    <w:t>：</w:t>
                                  </w:r>
                                  <w:r w:rsidR="00FA171A"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使用</w:t>
                                  </w:r>
                                  <w:r w:rsidR="00FA171A" w:rsidRPr="00662231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Vue + </w:t>
                                  </w:r>
                                  <w:proofErr w:type="spellStart"/>
                                  <w:r w:rsidR="00FA171A"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ElementUI</w:t>
                                  </w:r>
                                  <w:proofErr w:type="spellEnd"/>
                                  <w:r w:rsidR="00FA171A"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构建前端架构</w:t>
                                  </w:r>
                                  <w:r w:rsidR="00205E3A">
                                    <w:rPr>
                                      <w:rFonts w:hint="eastAsia"/>
                                      <w:szCs w:val="21"/>
                                    </w:rPr>
                                    <w:t>，</w:t>
                                  </w:r>
                                  <w:proofErr w:type="spellStart"/>
                                  <w:r w:rsidR="00205E3A">
                                    <w:rPr>
                                      <w:rFonts w:hint="eastAsia"/>
                                      <w:szCs w:val="21"/>
                                    </w:rPr>
                                    <w:t>e</w:t>
                                  </w:r>
                                  <w:r w:rsidR="00205E3A">
                                    <w:rPr>
                                      <w:szCs w:val="21"/>
                                    </w:rPr>
                                    <w:t>charts</w:t>
                                  </w:r>
                                  <w:proofErr w:type="spellEnd"/>
                                  <w:r w:rsidR="00205E3A">
                                    <w:rPr>
                                      <w:szCs w:val="21"/>
                                    </w:rPr>
                                    <w:t>绘制</w:t>
                                  </w:r>
                                  <w:r w:rsidR="00205E3A">
                                    <w:rPr>
                                      <w:rFonts w:hint="eastAsia"/>
                                      <w:szCs w:val="21"/>
                                    </w:rPr>
                                    <w:t>图表，</w:t>
                                  </w:r>
                                  <w:r w:rsidR="00205E3A">
                                    <w:rPr>
                                      <w:rFonts w:hint="eastAsia"/>
                                      <w:szCs w:val="21"/>
                                    </w:rPr>
                                    <w:t>token</w:t>
                                  </w:r>
                                  <w:r w:rsidR="00205E3A">
                                    <w:rPr>
                                      <w:szCs w:val="21"/>
                                    </w:rPr>
                                    <w:t>进行</w:t>
                                  </w:r>
                                  <w:r w:rsidR="00205E3A">
                                    <w:rPr>
                                      <w:rFonts w:hint="eastAsia"/>
                                      <w:szCs w:val="21"/>
                                    </w:rPr>
                                    <w:t>权限认证，</w:t>
                                  </w:r>
                                  <w:proofErr w:type="spellStart"/>
                                  <w:r w:rsidR="00205E3A"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Axios</w:t>
                                  </w:r>
                                  <w:proofErr w:type="spellEnd"/>
                                  <w:r w:rsidR="00205E3A" w:rsidRPr="00662231">
                                    <w:rPr>
                                      <w:rFonts w:hint="eastAsia"/>
                                      <w:szCs w:val="21"/>
                                    </w:rPr>
                                    <w:t>与后端进行交互</w:t>
                                  </w:r>
                                  <w:r w:rsidR="00205E3A">
                                    <w:rPr>
                                      <w:rFonts w:hint="eastAsia"/>
                                      <w:szCs w:val="21"/>
                                    </w:rPr>
                                    <w:t>，</w:t>
                                  </w:r>
                                  <w:r w:rsidR="00205E3A" w:rsidRPr="00205E3A">
                                    <w:rPr>
                                      <w:rFonts w:hint="eastAsia"/>
                                      <w:szCs w:val="21"/>
                                    </w:rPr>
                                    <w:t>下拉列表</w:t>
                                  </w:r>
                                  <w:r w:rsidR="00205E3A">
                                    <w:rPr>
                                      <w:rFonts w:hint="eastAsia"/>
                                      <w:szCs w:val="21"/>
                                    </w:rPr>
                                    <w:t>实现</w:t>
                                  </w:r>
                                  <w:r w:rsidR="00205E3A" w:rsidRPr="00205E3A">
                                    <w:rPr>
                                      <w:rFonts w:hint="eastAsia"/>
                                      <w:szCs w:val="21"/>
                                    </w:rPr>
                                    <w:t>动态模糊匹配</w:t>
                                  </w:r>
                                  <w:r w:rsidR="00205E3A">
                                    <w:rPr>
                                      <w:rFonts w:hint="eastAsia"/>
                                      <w:szCs w:val="21"/>
                                    </w:rPr>
                                    <w:t>，基金列表实现滑动加载。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262361" id="文本框 22" o:spid="_x0000_s1049" type="#_x0000_t202" style="position:absolute;left:0;text-align:left;margin-left:-2.7pt;margin-top:12.15pt;width:412.35pt;height:25.7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" filled="f" stroked="f" strokeweight=".5pt">
                      <v:textbox style="mso-fit-shape-to-text:t">
                        <w:txbxContent>
                          <w:p w14:paraId="2E318486" w14:textId="018269EA" w:rsidR="000E15A7" w:rsidRDefault="000E15A7" w:rsidP="000E15A7">
                            <w:pPr>
                              <w:spacing w:before="48" w:line="278" w:lineRule="auto"/>
                              <w:ind w:left="150" w:right="248" w:firstLine="36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D74B5"/>
                                <w:szCs w:val="21"/>
                              </w:rPr>
                              <w:t>应用场景</w:t>
                            </w:r>
                            <w:r w:rsidRPr="001C36D7">
                              <w:rPr>
                                <w:szCs w:val="21"/>
                              </w:rPr>
                              <w:t>：</w:t>
                            </w:r>
                            <w:r w:rsidR="003E47AF" w:rsidRPr="003E47AF">
                              <w:rPr>
                                <w:rFonts w:hint="eastAsia"/>
                                <w:szCs w:val="21"/>
                              </w:rPr>
                              <w:t>“发现杯”全国大学生互联网创新大赛</w:t>
                            </w:r>
                            <w:r w:rsidR="003E47AF">
                              <w:rPr>
                                <w:rFonts w:hint="eastAsia"/>
                                <w:szCs w:val="21"/>
                              </w:rPr>
                              <w:t>参赛作品，使用图表展示基金，并根据用户选择的偏好推荐合适的基金。</w:t>
                            </w:r>
                          </w:p>
                          <w:p w14:paraId="42D1D350" w14:textId="24ACE436" w:rsidR="00420570" w:rsidRPr="003D1698" w:rsidRDefault="00420570" w:rsidP="003D1698">
                            <w:pPr>
                              <w:spacing w:before="48" w:line="278" w:lineRule="auto"/>
                              <w:ind w:left="150" w:right="248" w:firstLine="360"/>
                              <w:rPr>
                                <w:szCs w:val="21"/>
                              </w:rPr>
                            </w:pPr>
                            <w:r w:rsidRPr="001C36D7">
                              <w:rPr>
                                <w:b/>
                                <w:color w:val="2D74B5"/>
                                <w:szCs w:val="21"/>
                              </w:rPr>
                              <w:t>工作内容</w:t>
                            </w:r>
                            <w:r w:rsidRPr="001C36D7">
                              <w:rPr>
                                <w:szCs w:val="21"/>
                              </w:rPr>
                              <w:t>：</w:t>
                            </w:r>
                            <w:r w:rsidR="00FA171A" w:rsidRPr="00662231">
                              <w:rPr>
                                <w:rFonts w:hint="eastAsia"/>
                                <w:szCs w:val="21"/>
                              </w:rPr>
                              <w:t>使用</w:t>
                            </w:r>
                            <w:r w:rsidR="00FA171A" w:rsidRPr="00662231">
                              <w:rPr>
                                <w:rFonts w:hint="eastAsia"/>
                                <w:szCs w:val="21"/>
                              </w:rPr>
                              <w:t xml:space="preserve"> Vue + </w:t>
                            </w:r>
                            <w:proofErr w:type="spellStart"/>
                            <w:r w:rsidR="00FA171A" w:rsidRPr="00662231">
                              <w:rPr>
                                <w:rFonts w:hint="eastAsia"/>
                                <w:szCs w:val="21"/>
                              </w:rPr>
                              <w:t>ElementUI</w:t>
                            </w:r>
                            <w:proofErr w:type="spellEnd"/>
                            <w:r w:rsidR="00FA171A" w:rsidRPr="00662231">
                              <w:rPr>
                                <w:rFonts w:hint="eastAsia"/>
                                <w:szCs w:val="21"/>
                              </w:rPr>
                              <w:t>构建前端架构</w:t>
                            </w:r>
                            <w:r w:rsidR="00205E3A"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205E3A">
                              <w:rPr>
                                <w:rFonts w:hint="eastAsia"/>
                                <w:szCs w:val="21"/>
                              </w:rPr>
                              <w:t>e</w:t>
                            </w:r>
                            <w:r w:rsidR="00205E3A">
                              <w:rPr>
                                <w:szCs w:val="21"/>
                              </w:rPr>
                              <w:t>charts</w:t>
                            </w:r>
                            <w:proofErr w:type="spellEnd"/>
                            <w:r w:rsidR="00205E3A">
                              <w:rPr>
                                <w:szCs w:val="21"/>
                              </w:rPr>
                              <w:t>绘制</w:t>
                            </w:r>
                            <w:r w:rsidR="00205E3A">
                              <w:rPr>
                                <w:rFonts w:hint="eastAsia"/>
                                <w:szCs w:val="21"/>
                              </w:rPr>
                              <w:t>图表，</w:t>
                            </w:r>
                            <w:r w:rsidR="00205E3A">
                              <w:rPr>
                                <w:rFonts w:hint="eastAsia"/>
                                <w:szCs w:val="21"/>
                              </w:rPr>
                              <w:t>token</w:t>
                            </w:r>
                            <w:r w:rsidR="00205E3A">
                              <w:rPr>
                                <w:szCs w:val="21"/>
                              </w:rPr>
                              <w:t>进行</w:t>
                            </w:r>
                            <w:r w:rsidR="00205E3A">
                              <w:rPr>
                                <w:rFonts w:hint="eastAsia"/>
                                <w:szCs w:val="21"/>
                              </w:rPr>
                              <w:t>权限认证，</w:t>
                            </w:r>
                            <w:proofErr w:type="spellStart"/>
                            <w:r w:rsidR="00205E3A" w:rsidRPr="00662231">
                              <w:rPr>
                                <w:rFonts w:hint="eastAsia"/>
                                <w:szCs w:val="21"/>
                              </w:rPr>
                              <w:t>Axios</w:t>
                            </w:r>
                            <w:proofErr w:type="spellEnd"/>
                            <w:r w:rsidR="00205E3A" w:rsidRPr="00662231">
                              <w:rPr>
                                <w:rFonts w:hint="eastAsia"/>
                                <w:szCs w:val="21"/>
                              </w:rPr>
                              <w:t>与后端进行交互</w:t>
                            </w:r>
                            <w:r w:rsidR="00205E3A"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 w:rsidR="00205E3A" w:rsidRPr="00205E3A">
                              <w:rPr>
                                <w:rFonts w:hint="eastAsia"/>
                                <w:szCs w:val="21"/>
                              </w:rPr>
                              <w:t>下拉列表</w:t>
                            </w:r>
                            <w:r w:rsidR="00205E3A">
                              <w:rPr>
                                <w:rFonts w:hint="eastAsia"/>
                                <w:szCs w:val="21"/>
                              </w:rPr>
                              <w:t>实现</w:t>
                            </w:r>
                            <w:r w:rsidR="00205E3A" w:rsidRPr="00205E3A">
                              <w:rPr>
                                <w:rFonts w:hint="eastAsia"/>
                                <w:szCs w:val="21"/>
                              </w:rPr>
                              <w:t>动态模糊匹配</w:t>
                            </w:r>
                            <w:r w:rsidR="00205E3A">
                              <w:rPr>
                                <w:rFonts w:hint="eastAsia"/>
                                <w:szCs w:val="21"/>
                              </w:rPr>
                              <w:t>，基金列表实现滑动加载。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0570">
              <w:rPr>
                <w:rFonts w:hint="eastAsia"/>
                <w:noProof/>
              </w:rPr>
              <w:drawing>
                <wp:anchor distT="0" distB="0" distL="114300" distR="114300" simplePos="0" relativeHeight="251649536" behindDoc="0" locked="0" layoutInCell="1" allowOverlap="1" wp14:anchorId="6A946AF1" wp14:editId="627DC2C7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77470</wp:posOffset>
                  </wp:positionV>
                  <wp:extent cx="68580" cy="68580"/>
                  <wp:effectExtent l="0" t="0" r="7620" b="762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6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34D25" w14:paraId="3286C4CD" w14:textId="77777777" w:rsidTr="00E959FE">
        <w:trPr>
          <w:trHeight w:val="127"/>
        </w:trPr>
        <w:tc>
          <w:tcPr>
            <w:tcW w:w="3245" w:type="dxa"/>
            <w:vMerge/>
            <w:shd w:val="clear" w:color="auto" w:fill="auto"/>
          </w:tcPr>
          <w:p w14:paraId="29878C90" w14:textId="77777777" w:rsidR="00E34D25" w:rsidRDefault="00E34D25">
            <w:pPr>
              <w:snapToGrid w:val="0"/>
              <w:spacing w:beforeLines="100" w:before="312" w:line="360" w:lineRule="exact"/>
              <w:ind w:leftChars="210" w:left="441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8487" w:type="dxa"/>
          </w:tcPr>
          <w:p w14:paraId="5983EE01" w14:textId="585946BF" w:rsidR="00E34D25" w:rsidRDefault="00E34D25">
            <w:pPr>
              <w:snapToGrid w:val="0"/>
              <w:spacing w:beforeLines="100" w:before="312" w:line="360" w:lineRule="exact"/>
              <w:ind w:leftChars="60" w:left="126"/>
              <w:rPr>
                <w:rFonts w:ascii="微软雅黑" w:eastAsia="微软雅黑" w:hAnsi="微软雅黑"/>
              </w:rPr>
            </w:pPr>
          </w:p>
          <w:p w14:paraId="50283BB1" w14:textId="66DC3DD5" w:rsidR="000058E0" w:rsidRDefault="000058E0" w:rsidP="000058E0">
            <w:pPr>
              <w:snapToGrid w:val="0"/>
              <w:spacing w:beforeLines="100" w:before="312" w:line="360" w:lineRule="exact"/>
              <w:rPr>
                <w:rFonts w:ascii="微软雅黑" w:eastAsia="微软雅黑" w:hAnsi="微软雅黑"/>
              </w:rPr>
            </w:pPr>
          </w:p>
        </w:tc>
      </w:tr>
      <w:bookmarkEnd w:id="2"/>
      <w:tr w:rsidR="00E34D25" w14:paraId="482C2B65" w14:textId="77777777" w:rsidTr="00E959FE">
        <w:trPr>
          <w:trHeight w:val="957"/>
        </w:trPr>
        <w:tc>
          <w:tcPr>
            <w:tcW w:w="3245" w:type="dxa"/>
            <w:vMerge/>
            <w:shd w:val="clear" w:color="auto" w:fill="auto"/>
          </w:tcPr>
          <w:p w14:paraId="7738BB98" w14:textId="77777777" w:rsidR="00E34D25" w:rsidRDefault="00E34D25">
            <w:pPr>
              <w:snapToGrid w:val="0"/>
              <w:spacing w:beforeLines="150" w:before="468" w:line="360" w:lineRule="exact"/>
              <w:ind w:leftChars="100" w:left="21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8487" w:type="dxa"/>
          </w:tcPr>
          <w:p w14:paraId="5F52A3C2" w14:textId="702E7903" w:rsidR="00E34D25" w:rsidRDefault="00C16B0A">
            <w:pPr>
              <w:snapToGrid w:val="0"/>
              <w:spacing w:beforeLines="150" w:before="468" w:line="360" w:lineRule="exact"/>
              <w:rPr>
                <w:rFonts w:ascii="微软雅黑" w:eastAsia="微软雅黑" w:hAnsi="微软雅黑"/>
              </w:rPr>
            </w:pPr>
            <w:r w:rsidRPr="0042057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2BC49314" wp14:editId="57434EA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462280</wp:posOffset>
                      </wp:positionV>
                      <wp:extent cx="5236845" cy="326390"/>
                      <wp:effectExtent l="0" t="0" r="0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6845" cy="3263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718B71" w14:textId="77777777" w:rsidR="003E47AF" w:rsidRDefault="003E47AF" w:rsidP="003E47AF">
                                  <w:pPr>
                                    <w:spacing w:before="48" w:line="278" w:lineRule="auto"/>
                                    <w:ind w:left="150" w:right="248" w:firstLine="360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2D74B5"/>
                                      <w:szCs w:val="21"/>
                                    </w:rPr>
                                    <w:t>应用场景</w:t>
                                  </w:r>
                                  <w:r w:rsidRPr="001C36D7">
                                    <w:rPr>
                                      <w:szCs w:val="21"/>
                                    </w:rPr>
                                    <w:t>：</w:t>
                                  </w:r>
                                  <w:r w:rsidRPr="000E15A7">
                                    <w:rPr>
                                      <w:rFonts w:hint="eastAsia"/>
                                      <w:szCs w:val="21"/>
                                    </w:rPr>
                                    <w:t>私企实验项目，</w:t>
                                  </w:r>
                                  <w:proofErr w:type="gramStart"/>
                                  <w:r w:rsidRPr="000E15A7">
                                    <w:rPr>
                                      <w:rFonts w:hint="eastAsia"/>
                                      <w:szCs w:val="21"/>
                                    </w:rPr>
                                    <w:t>通过安卓</w:t>
                                  </w:r>
                                  <w:proofErr w:type="gramEnd"/>
                                  <w:r w:rsidRPr="000E15A7">
                                    <w:rPr>
                                      <w:rFonts w:hint="eastAsia"/>
                                      <w:szCs w:val="21"/>
                                    </w:rPr>
                                    <w:t>APP</w:t>
                                  </w:r>
                                  <w:r w:rsidRPr="000E15A7">
                                    <w:rPr>
                                      <w:rFonts w:hint="eastAsia"/>
                                      <w:szCs w:val="21"/>
                                    </w:rPr>
                                    <w:t>，实现智能化获取客户水表信息，支持多用户权限和数据报表导出。</w:t>
                                  </w:r>
                                </w:p>
                                <w:p w14:paraId="7EFF4530" w14:textId="5C50029A" w:rsidR="003E47AF" w:rsidRPr="003D1698" w:rsidRDefault="003E47AF" w:rsidP="003E47AF">
                                  <w:pPr>
                                    <w:spacing w:before="48" w:line="278" w:lineRule="auto"/>
                                    <w:ind w:left="150" w:right="248" w:firstLine="360"/>
                                    <w:rPr>
                                      <w:szCs w:val="21"/>
                                    </w:rPr>
                                  </w:pPr>
                                  <w:r w:rsidRPr="001C36D7">
                                    <w:rPr>
                                      <w:b/>
                                      <w:color w:val="2D74B5"/>
                                      <w:szCs w:val="21"/>
                                    </w:rPr>
                                    <w:t>工作内容</w:t>
                                  </w:r>
                                  <w:r w:rsidRPr="001C36D7">
                                    <w:rPr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使用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JAVA+XML</w:t>
                                  </w:r>
                                  <w:r>
                                    <w:rPr>
                                      <w:szCs w:val="21"/>
                                    </w:rPr>
                                    <w:t>+SQLite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完成安卓</w:t>
                                  </w:r>
                                  <w:r>
                                    <w:rPr>
                                      <w:szCs w:val="21"/>
                                    </w:rPr>
                                    <w:t>APP</w:t>
                                  </w:r>
                                  <w:r>
                                    <w:rPr>
                                      <w:szCs w:val="21"/>
                                    </w:rP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开发，实现分权限登录，使用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zxing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，</w:t>
                                  </w:r>
                                  <w:r w:rsidRPr="007D3FA4">
                                    <w:rPr>
                                      <w:rFonts w:hint="eastAsia"/>
                                      <w:szCs w:val="21"/>
                                    </w:rPr>
                                    <w:t>支持扫码获取水表信息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，并</w:t>
                                  </w:r>
                                  <w:r w:rsidR="00775E09">
                                    <w:rPr>
                                      <w:rFonts w:hint="eastAsia"/>
                                      <w:szCs w:val="21"/>
                                    </w:rPr>
                                    <w:t>可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以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excel</w:t>
                                  </w:r>
                                  <w:r>
                                    <w:rPr>
                                      <w:szCs w:val="21"/>
                                    </w:rPr>
                                    <w:t>的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形式导出报表</w:t>
                                  </w:r>
                                  <w:r w:rsidRPr="001C36D7">
                                    <w:rPr>
                                      <w:szCs w:val="21"/>
                                    </w:rPr>
                                    <w:t>。</w:t>
                                  </w:r>
                                </w:p>
                                <w:p w14:paraId="2D816D63" w14:textId="63FF9E87" w:rsidR="00AC6FAB" w:rsidRPr="003E47AF" w:rsidRDefault="00AC6FAB" w:rsidP="00686942">
                                  <w:pPr>
                                    <w:spacing w:before="48" w:line="278" w:lineRule="auto"/>
                                    <w:ind w:left="150" w:right="248" w:firstLine="360"/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C49314" id="文本框 26" o:spid="_x0000_s1050" type="#_x0000_t202" style="position:absolute;left:0;text-align:left;margin-left:-.8pt;margin-top:36.4pt;width:412.35pt;height:25.7pt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" filled="f" stroked="f" strokeweight=".5pt">
                      <v:textbox style="mso-fit-shape-to-text:t">
                        <w:txbxContent>
                          <w:p w14:paraId="60718B71" w14:textId="77777777" w:rsidR="003E47AF" w:rsidRDefault="003E47AF" w:rsidP="003E47AF">
                            <w:pPr>
                              <w:spacing w:before="48" w:line="278" w:lineRule="auto"/>
                              <w:ind w:left="150" w:right="248" w:firstLine="36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D74B5"/>
                                <w:szCs w:val="21"/>
                              </w:rPr>
                              <w:t>应用场景</w:t>
                            </w:r>
                            <w:r w:rsidRPr="001C36D7">
                              <w:rPr>
                                <w:szCs w:val="21"/>
                              </w:rPr>
                              <w:t>：</w:t>
                            </w:r>
                            <w:r w:rsidRPr="000E15A7">
                              <w:rPr>
                                <w:rFonts w:hint="eastAsia"/>
                                <w:szCs w:val="21"/>
                              </w:rPr>
                              <w:t>私企实验项目，</w:t>
                            </w:r>
                            <w:proofErr w:type="gramStart"/>
                            <w:r w:rsidRPr="000E15A7">
                              <w:rPr>
                                <w:rFonts w:hint="eastAsia"/>
                                <w:szCs w:val="21"/>
                              </w:rPr>
                              <w:t>通过安卓</w:t>
                            </w:r>
                            <w:proofErr w:type="gramEnd"/>
                            <w:r w:rsidRPr="000E15A7">
                              <w:rPr>
                                <w:rFonts w:hint="eastAsia"/>
                                <w:szCs w:val="21"/>
                              </w:rPr>
                              <w:t>APP</w:t>
                            </w:r>
                            <w:r w:rsidRPr="000E15A7">
                              <w:rPr>
                                <w:rFonts w:hint="eastAsia"/>
                                <w:szCs w:val="21"/>
                              </w:rPr>
                              <w:t>，实现智能化获取客户水表信息，支持多用户权限和数据报表导出。</w:t>
                            </w:r>
                          </w:p>
                          <w:p w14:paraId="7EFF4530" w14:textId="5C50029A" w:rsidR="003E47AF" w:rsidRPr="003D1698" w:rsidRDefault="003E47AF" w:rsidP="003E47AF">
                            <w:pPr>
                              <w:spacing w:before="48" w:line="278" w:lineRule="auto"/>
                              <w:ind w:left="150" w:right="248" w:firstLine="360"/>
                              <w:rPr>
                                <w:szCs w:val="21"/>
                              </w:rPr>
                            </w:pPr>
                            <w:r w:rsidRPr="001C36D7">
                              <w:rPr>
                                <w:b/>
                                <w:color w:val="2D74B5"/>
                                <w:szCs w:val="21"/>
                              </w:rPr>
                              <w:t>工作内容</w:t>
                            </w:r>
                            <w:r w:rsidRPr="001C36D7">
                              <w:rPr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JAVA+XML</w:t>
                            </w:r>
                            <w:r>
                              <w:rPr>
                                <w:szCs w:val="21"/>
                              </w:rPr>
                              <w:t>+SQLite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完成安卓</w:t>
                            </w:r>
                            <w:r>
                              <w:rPr>
                                <w:szCs w:val="21"/>
                              </w:rPr>
                              <w:t>APP</w:t>
                            </w:r>
                            <w:r>
                              <w:rPr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开发，实现分权限登录，使用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zxing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 w:rsidRPr="007D3FA4">
                              <w:rPr>
                                <w:rFonts w:hint="eastAsia"/>
                                <w:szCs w:val="21"/>
                              </w:rPr>
                              <w:t>支持扫码获取水表信息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，并</w:t>
                            </w:r>
                            <w:r w:rsidR="00775E09">
                              <w:rPr>
                                <w:rFonts w:hint="eastAsia"/>
                                <w:szCs w:val="21"/>
                              </w:rPr>
                              <w:t>可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以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excel</w:t>
                            </w:r>
                            <w:r>
                              <w:rPr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形式导出报表</w:t>
                            </w:r>
                            <w:r w:rsidRPr="001C36D7">
                              <w:rPr>
                                <w:szCs w:val="21"/>
                              </w:rPr>
                              <w:t>。</w:t>
                            </w:r>
                          </w:p>
                          <w:p w14:paraId="2D816D63" w14:textId="63FF9E87" w:rsidR="00AC6FAB" w:rsidRPr="003E47AF" w:rsidRDefault="00AC6FAB" w:rsidP="00686942">
                            <w:pPr>
                              <w:spacing w:before="48" w:line="278" w:lineRule="auto"/>
                              <w:ind w:left="150" w:right="248" w:firstLine="360"/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1989" w:rsidRPr="0042057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65C6374" wp14:editId="7AD23B93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236220</wp:posOffset>
                      </wp:positionV>
                      <wp:extent cx="4688840" cy="320675"/>
                      <wp:effectExtent l="0" t="0" r="0" b="3175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884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8A3B7F" w14:textId="77777777" w:rsidR="003E47AF" w:rsidRPr="00420570" w:rsidRDefault="003E47AF" w:rsidP="003E47AF">
                                  <w:pPr>
                                    <w:tabs>
                                      <w:tab w:val="left" w:pos="2640"/>
                                      <w:tab w:val="left" w:pos="5208"/>
                                    </w:tabs>
                                    <w:snapToGrid w:val="0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07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-20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智能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抄表app</w:t>
                                  </w:r>
                                  <w:r w:rsidRPr="00420570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全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栈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开发</w:t>
                                  </w:r>
                                </w:p>
                                <w:p w14:paraId="0C35E9BF" w14:textId="198C6EFA" w:rsidR="00AC6FAB" w:rsidRPr="003E47AF" w:rsidRDefault="00AC6FAB" w:rsidP="007D3FA4">
                                  <w:pPr>
                                    <w:tabs>
                                      <w:tab w:val="left" w:pos="2760"/>
                                      <w:tab w:val="left" w:pos="5328"/>
                                    </w:tabs>
                                    <w:snapToGrid w:val="0"/>
                                    <w:spacing w:line="360" w:lineRule="exac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C6374" id="文本框 25" o:spid="_x0000_s1051" type="#_x0000_t202" style="position:absolute;left:0;text-align:left;margin-left:23.05pt;margin-top:18.6pt;width:369.2pt;height:25.2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" filled="f" stroked="f" strokeweight=".5pt">
                      <v:textbox>
                        <w:txbxContent>
                          <w:p w14:paraId="3B8A3B7F" w14:textId="77777777" w:rsidR="003E47AF" w:rsidRPr="00420570" w:rsidRDefault="003E47AF" w:rsidP="003E47AF">
                            <w:pPr>
                              <w:tabs>
                                <w:tab w:val="left" w:pos="2640"/>
                                <w:tab w:val="left" w:pos="5208"/>
                              </w:tabs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18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07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18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10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智能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抄表app</w:t>
                            </w:r>
                            <w:r w:rsidRPr="0042057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14:paraId="0C35E9BF" w14:textId="198C6EFA" w:rsidR="00AC6FAB" w:rsidRPr="003E47AF" w:rsidRDefault="00AC6FAB" w:rsidP="007D3FA4">
                            <w:pPr>
                              <w:tabs>
                                <w:tab w:val="left" w:pos="2760"/>
                                <w:tab w:val="left" w:pos="5328"/>
                              </w:tabs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D1989" w:rsidRPr="00420570">
              <w:rPr>
                <w:rFonts w:hint="eastAsia"/>
                <w:noProof/>
              </w:rPr>
              <w:drawing>
                <wp:anchor distT="0" distB="0" distL="114300" distR="114300" simplePos="0" relativeHeight="251764224" behindDoc="0" locked="0" layoutInCell="1" allowOverlap="1" wp14:anchorId="7D3A3D10" wp14:editId="4D77750C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361315</wp:posOffset>
                  </wp:positionV>
                  <wp:extent cx="68580" cy="68580"/>
                  <wp:effectExtent l="0" t="0" r="7620" b="762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" cy="6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81AF3A" w14:textId="36A19719" w:rsidR="00420570" w:rsidRDefault="008D1989">
            <w:pPr>
              <w:snapToGrid w:val="0"/>
              <w:spacing w:beforeLines="150" w:before="468"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272" behindDoc="0" locked="0" layoutInCell="1" allowOverlap="1" wp14:anchorId="2A767900" wp14:editId="7BECCEE9">
                      <wp:simplePos x="0" y="0"/>
                      <wp:positionH relativeFrom="column">
                        <wp:posOffset>2449</wp:posOffset>
                      </wp:positionH>
                      <wp:positionV relativeFrom="paragraph">
                        <wp:posOffset>1156335</wp:posOffset>
                      </wp:positionV>
                      <wp:extent cx="5123815" cy="342900"/>
                      <wp:effectExtent l="0" t="0" r="19685" b="0"/>
                      <wp:wrapTopAndBottom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3815" cy="342900"/>
                                <a:chOff x="0" y="0"/>
                                <a:chExt cx="5123815" cy="343050"/>
                              </a:xfrm>
                            </wpg:grpSpPr>
                            <wps:wsp>
                              <wps:cNvPr id="41" name="文本框 41"/>
                              <wps:cNvSpPr txBox="1"/>
                              <wps:spPr>
                                <a:xfrm>
                                  <a:off x="361949" y="0"/>
                                  <a:ext cx="1560195" cy="326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F6B884" w14:textId="5B9CE2C5" w:rsidR="00E959FE" w:rsidRDefault="00E959FE" w:rsidP="00E959FE">
                                    <w:pPr>
                                      <w:snapToGrid w:val="0"/>
                                      <w:spacing w:line="360" w:lineRule="exact"/>
                                      <w:rPr>
                                        <w:rFonts w:ascii="微软雅黑" w:eastAsia="微软雅黑" w:hAnsi="微软雅黑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8"/>
                                      </w:rPr>
                                      <w:t>获奖情况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955800" y="142875"/>
                                  <a:ext cx="316801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376295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椭圆 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9050"/>
                                  <a:ext cx="324000" cy="32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7629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4" name="Freeform 69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57150" y="95250"/>
                                  <a:ext cx="216000" cy="171942"/>
                                </a:xfrm>
                                <a:custGeom>
                                  <a:avLst/>
                                  <a:gdLst>
                                    <a:gd name="T0" fmla="*/ 479 w 502"/>
                                    <a:gd name="T1" fmla="*/ 103 h 399"/>
                                    <a:gd name="T2" fmla="*/ 479 w 502"/>
                                    <a:gd name="T3" fmla="*/ 103 h 399"/>
                                    <a:gd name="T4" fmla="*/ 479 w 502"/>
                                    <a:gd name="T5" fmla="*/ 69 h 399"/>
                                    <a:gd name="T6" fmla="*/ 456 w 502"/>
                                    <a:gd name="T7" fmla="*/ 46 h 399"/>
                                    <a:gd name="T8" fmla="*/ 251 w 502"/>
                                    <a:gd name="T9" fmla="*/ 46 h 399"/>
                                    <a:gd name="T10" fmla="*/ 202 w 502"/>
                                    <a:gd name="T11" fmla="*/ 0 h 399"/>
                                    <a:gd name="T12" fmla="*/ 46 w 502"/>
                                    <a:gd name="T13" fmla="*/ 0 h 399"/>
                                    <a:gd name="T14" fmla="*/ 23 w 502"/>
                                    <a:gd name="T15" fmla="*/ 23 h 399"/>
                                    <a:gd name="T16" fmla="*/ 23 w 502"/>
                                    <a:gd name="T17" fmla="*/ 103 h 399"/>
                                    <a:gd name="T18" fmla="*/ 0 w 502"/>
                                    <a:gd name="T19" fmla="*/ 126 h 399"/>
                                    <a:gd name="T20" fmla="*/ 23 w 502"/>
                                    <a:gd name="T21" fmla="*/ 376 h 399"/>
                                    <a:gd name="T22" fmla="*/ 23 w 502"/>
                                    <a:gd name="T23" fmla="*/ 376 h 399"/>
                                    <a:gd name="T24" fmla="*/ 31 w 502"/>
                                    <a:gd name="T25" fmla="*/ 393 h 399"/>
                                    <a:gd name="T26" fmla="*/ 46 w 502"/>
                                    <a:gd name="T27" fmla="*/ 399 h 399"/>
                                    <a:gd name="T28" fmla="*/ 456 w 502"/>
                                    <a:gd name="T29" fmla="*/ 399 h 399"/>
                                    <a:gd name="T30" fmla="*/ 479 w 502"/>
                                    <a:gd name="T31" fmla="*/ 376 h 399"/>
                                    <a:gd name="T32" fmla="*/ 502 w 502"/>
                                    <a:gd name="T33" fmla="*/ 126 h 399"/>
                                    <a:gd name="T34" fmla="*/ 479 w 502"/>
                                    <a:gd name="T35" fmla="*/ 103 h 399"/>
                                    <a:gd name="T36" fmla="*/ 202 w 502"/>
                                    <a:gd name="T37" fmla="*/ 23 h 399"/>
                                    <a:gd name="T38" fmla="*/ 249 w 502"/>
                                    <a:gd name="T39" fmla="*/ 69 h 399"/>
                                    <a:gd name="T40" fmla="*/ 456 w 502"/>
                                    <a:gd name="T41" fmla="*/ 69 h 399"/>
                                    <a:gd name="T42" fmla="*/ 456 w 502"/>
                                    <a:gd name="T43" fmla="*/ 103 h 399"/>
                                    <a:gd name="T44" fmla="*/ 46 w 502"/>
                                    <a:gd name="T45" fmla="*/ 103 h 399"/>
                                    <a:gd name="T46" fmla="*/ 46 w 502"/>
                                    <a:gd name="T47" fmla="*/ 23 h 399"/>
                                    <a:gd name="T48" fmla="*/ 202 w 502"/>
                                    <a:gd name="T49" fmla="*/ 23 h 3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502" h="399">
                                      <a:moveTo>
                                        <a:pt x="479" y="103"/>
                                      </a:moveTo>
                                      <a:cubicBezTo>
                                        <a:pt x="479" y="103"/>
                                        <a:pt x="479" y="103"/>
                                        <a:pt x="479" y="103"/>
                                      </a:cubicBezTo>
                                      <a:cubicBezTo>
                                        <a:pt x="479" y="69"/>
                                        <a:pt x="479" y="69"/>
                                        <a:pt x="479" y="69"/>
                                      </a:cubicBezTo>
                                      <a:cubicBezTo>
                                        <a:pt x="479" y="56"/>
                                        <a:pt x="469" y="46"/>
                                        <a:pt x="456" y="46"/>
                                      </a:cubicBezTo>
                                      <a:cubicBezTo>
                                        <a:pt x="251" y="46"/>
                                        <a:pt x="251" y="46"/>
                                        <a:pt x="251" y="46"/>
                                      </a:cubicBezTo>
                                      <a:cubicBezTo>
                                        <a:pt x="251" y="46"/>
                                        <a:pt x="205" y="0"/>
                                        <a:pt x="202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cubicBezTo>
                                        <a:pt x="33" y="0"/>
                                        <a:pt x="23" y="11"/>
                                        <a:pt x="23" y="23"/>
                                      </a:cubicBezTo>
                                      <a:cubicBezTo>
                                        <a:pt x="23" y="103"/>
                                        <a:pt x="23" y="103"/>
                                        <a:pt x="23" y="103"/>
                                      </a:cubicBezTo>
                                      <a:cubicBezTo>
                                        <a:pt x="11" y="103"/>
                                        <a:pt x="0" y="113"/>
                                        <a:pt x="0" y="126"/>
                                      </a:cubicBezTo>
                                      <a:cubicBezTo>
                                        <a:pt x="23" y="376"/>
                                        <a:pt x="23" y="376"/>
                                        <a:pt x="23" y="376"/>
                                      </a:cubicBezTo>
                                      <a:cubicBezTo>
                                        <a:pt x="23" y="376"/>
                                        <a:pt x="23" y="376"/>
                                        <a:pt x="23" y="376"/>
                                      </a:cubicBezTo>
                                      <a:cubicBezTo>
                                        <a:pt x="23" y="383"/>
                                        <a:pt x="26" y="389"/>
                                        <a:pt x="31" y="393"/>
                                      </a:cubicBezTo>
                                      <a:cubicBezTo>
                                        <a:pt x="35" y="397"/>
                                        <a:pt x="40" y="399"/>
                                        <a:pt x="46" y="399"/>
                                      </a:cubicBezTo>
                                      <a:cubicBezTo>
                                        <a:pt x="456" y="399"/>
                                        <a:pt x="456" y="399"/>
                                        <a:pt x="456" y="399"/>
                                      </a:cubicBezTo>
                                      <a:cubicBezTo>
                                        <a:pt x="469" y="399"/>
                                        <a:pt x="479" y="389"/>
                                        <a:pt x="479" y="376"/>
                                      </a:cubicBezTo>
                                      <a:cubicBezTo>
                                        <a:pt x="502" y="126"/>
                                        <a:pt x="502" y="126"/>
                                        <a:pt x="502" y="126"/>
                                      </a:cubicBezTo>
                                      <a:cubicBezTo>
                                        <a:pt x="502" y="113"/>
                                        <a:pt x="491" y="103"/>
                                        <a:pt x="479" y="103"/>
                                      </a:cubicBezTo>
                                      <a:close/>
                                      <a:moveTo>
                                        <a:pt x="202" y="23"/>
                                      </a:moveTo>
                                      <a:cubicBezTo>
                                        <a:pt x="203" y="23"/>
                                        <a:pt x="248" y="69"/>
                                        <a:pt x="249" y="69"/>
                                      </a:cubicBezTo>
                                      <a:cubicBezTo>
                                        <a:pt x="456" y="69"/>
                                        <a:pt x="456" y="69"/>
                                        <a:pt x="456" y="69"/>
                                      </a:cubicBezTo>
                                      <a:cubicBezTo>
                                        <a:pt x="456" y="103"/>
                                        <a:pt x="456" y="103"/>
                                        <a:pt x="456" y="103"/>
                                      </a:cubicBezTo>
                                      <a:cubicBezTo>
                                        <a:pt x="46" y="103"/>
                                        <a:pt x="46" y="103"/>
                                        <a:pt x="46" y="103"/>
                                      </a:cubicBezTo>
                                      <a:cubicBezTo>
                                        <a:pt x="46" y="23"/>
                                        <a:pt x="46" y="23"/>
                                        <a:pt x="46" y="23"/>
                                      </a:cubicBezTo>
                                      <a:cubicBezTo>
                                        <a:pt x="202" y="23"/>
                                        <a:pt x="202" y="23"/>
                                        <a:pt x="20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767900" id="组合 33" o:spid="_x0000_s1052" style="position:absolute;left:0;text-align:left;margin-left:.2pt;margin-top:91.05pt;width:403.45pt;height:27pt;z-index:251766272;mso-position-horizontal-relative:text;mso-position-vertical-relative:text" coordsize="51238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">
                      <v:shape id="文本框 41" o:spid="_x0000_s1053" type="#_x0000_t202" style="position:absolute;left:3619;width:15602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" filled="f" stroked="f" strokeweight=".5pt">
                        <v:textbox style="mso-fit-shape-to-text:t">
                          <w:txbxContent>
                            <w:p w14:paraId="68F6B884" w14:textId="5B9CE2C5" w:rsidR="00E959FE" w:rsidRDefault="00E959FE" w:rsidP="00E959FE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8"/>
                                </w:rPr>
                                <w:t>获奖情况</w:t>
                              </w:r>
                            </w:p>
                          </w:txbxContent>
                        </v:textbox>
                      </v:shape>
                      <v:line id="直接连接符 42" o:spid="_x0000_s1054" style="position:absolute;visibility:visible;mso-wrap-style:square" from="19558,1428" to="5123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" strokecolor="#376295" strokeweight=".5pt">
                        <v:stroke dashstyle="dash" joinstyle="miter"/>
                      </v:line>
                      <v:oval id="椭圆 5" o:spid="_x0000_s1055" style="position:absolute;top:190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" fillcolor="#376295" stroked="f" strokeweight="1pt">
                        <v:stroke joinstyle="miter"/>
                        <o:lock v:ext="edit" aspectratio="t"/>
                      </v:oval>
                      <v:shape id="Freeform 69" o:spid="_x0000_s1056" style="position:absolute;left:571;top:952;width:2160;height:1719;visibility:visible;mso-wrap-style:square;v-text-anchor:top" coordsize="502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" path="m479,103v,,,,,c479,69,479,69,479,69,479,56,469,46,456,46v-205,,-205,,-205,c251,46,205,,202,,46,,46,,46,,33,,23,11,23,23v,80,,80,,80c11,103,,113,,126,23,376,23,376,23,376v,,,,,c23,383,26,389,31,393v4,4,9,6,15,6c456,399,456,399,456,399v13,,23,-10,23,-23c502,126,502,126,502,126v,-13,-11,-23,-23,-23xm202,23v1,,46,46,47,46c456,69,456,69,456,69v,34,,34,,34c46,103,46,103,46,103v,-80,,-80,,-80c202,23,202,23,202,23xe" fillcolor="white [3212]" stroked="f">
                        <v:path arrowok="t" o:connecttype="custom" o:connectlocs="206104,44386;206104,44386;206104,29734;196207,19823;108000,19823;86916,0;19793,0;9896,9911;9896,44386;0,54297;9896,162031;9896,162031;13339,169356;19793,171942;196207,171942;206104,162031;216000,54297;206104,44386;86916,9911;107139,29734;196207,29734;196207,44386;19793,44386;19793,9911;86916,9911" o:connectangles="0,0,0,0,0,0,0,0,0,0,0,0,0,0,0,0,0,0,0,0,0,0,0,0,0"/>
                        <o:lock v:ext="edit" aspectratio="t" verticies="t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E34D25" w14:paraId="1B1B3DA7" w14:textId="77777777" w:rsidTr="00E959FE">
        <w:trPr>
          <w:trHeight w:val="2924"/>
        </w:trPr>
        <w:tc>
          <w:tcPr>
            <w:tcW w:w="3245" w:type="dxa"/>
            <w:vMerge/>
            <w:shd w:val="clear" w:color="auto" w:fill="auto"/>
          </w:tcPr>
          <w:p w14:paraId="6189AE09" w14:textId="77777777" w:rsidR="00E34D25" w:rsidRDefault="00E34D25">
            <w:pPr>
              <w:snapToGrid w:val="0"/>
              <w:spacing w:beforeLines="100" w:before="312" w:line="360" w:lineRule="exact"/>
              <w:ind w:leftChars="210" w:left="441"/>
              <w:rPr>
                <w:rFonts w:ascii="微软雅黑" w:eastAsia="微软雅黑" w:hAnsi="微软雅黑"/>
                <w:color w:val="FFFFFF" w:themeColor="background1"/>
              </w:rPr>
            </w:pPr>
            <w:bookmarkStart w:id="3" w:name="school_experience" w:colFirst="1" w:colLast="2"/>
          </w:p>
        </w:tc>
        <w:tc>
          <w:tcPr>
            <w:tcW w:w="8487" w:type="dxa"/>
          </w:tcPr>
          <w:p w14:paraId="79E68222" w14:textId="4BD632CF" w:rsidR="00E34D25" w:rsidRDefault="008D1989">
            <w:pPr>
              <w:snapToGrid w:val="0"/>
              <w:spacing w:beforeLines="100" w:before="312" w:line="360" w:lineRule="exact"/>
              <w:ind w:leftChars="60" w:left="12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10C782F9" wp14:editId="2222CE28">
                      <wp:simplePos x="0" y="0"/>
                      <wp:positionH relativeFrom="column">
                        <wp:posOffset>-360045</wp:posOffset>
                      </wp:positionH>
                      <wp:positionV relativeFrom="paragraph">
                        <wp:posOffset>53975</wp:posOffset>
                      </wp:positionV>
                      <wp:extent cx="5723255" cy="3566160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23255" cy="3566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0DEA7D" w14:textId="04D0248D" w:rsidR="00973800" w:rsidRPr="00973800" w:rsidRDefault="00973800" w:rsidP="008D1989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080"/>
                                      <w:tab w:val="left" w:pos="1081"/>
                                    </w:tabs>
                                    <w:autoSpaceDE w:val="0"/>
                                    <w:autoSpaceDN w:val="0"/>
                                    <w:snapToGrid w:val="0"/>
                                    <w:ind w:left="1078"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E959FE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0C291C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D63BA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年</w:t>
                                  </w:r>
                                  <w:r w:rsidR="000B6D9F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全国高校计算机能力挑战赛</w:t>
                                  </w:r>
                                  <w:r w:rsidRPr="000E15A7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0B6D9F" w:rsidRPr="000B6D9F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Java程序设计赛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541B8E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国赛</w:t>
                                  </w:r>
                                  <w:r w:rsidR="00EC30F6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0B6D9F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一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等奖</w:t>
                                  </w:r>
                                </w:p>
                                <w:p w14:paraId="20F0EA80" w14:textId="35C19018" w:rsidR="003D1698" w:rsidRPr="003D1698" w:rsidRDefault="003D1698" w:rsidP="008D1989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080"/>
                                      <w:tab w:val="left" w:pos="1081"/>
                                    </w:tabs>
                                    <w:autoSpaceDE w:val="0"/>
                                    <w:autoSpaceDN w:val="0"/>
                                    <w:snapToGrid w:val="0"/>
                                    <w:ind w:left="1078"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E959FE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0C291C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D63BA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年</w:t>
                                  </w:r>
                                  <w:r w:rsidRPr="003D1698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南京邮电大学硕士研究生一等奖学金</w:t>
                                  </w:r>
                                </w:p>
                                <w:p w14:paraId="20DA77ED" w14:textId="0BE6F13E" w:rsidR="003D1698" w:rsidRPr="003D1698" w:rsidRDefault="003D1698" w:rsidP="008D1989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080"/>
                                      <w:tab w:val="left" w:pos="1081"/>
                                    </w:tabs>
                                    <w:autoSpaceDE w:val="0"/>
                                    <w:autoSpaceDN w:val="0"/>
                                    <w:snapToGrid w:val="0"/>
                                    <w:ind w:left="1078"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E959FE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0C291C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D63BA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年</w:t>
                                  </w:r>
                                  <w:r w:rsidRPr="003D1698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南京邮电大学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优秀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研究生干部</w:t>
                                  </w:r>
                                </w:p>
                                <w:p w14:paraId="7BF3DC8A" w14:textId="399107D9" w:rsidR="00E959FE" w:rsidRDefault="00E959FE" w:rsidP="008D1989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080"/>
                                      <w:tab w:val="left" w:pos="1081"/>
                                    </w:tabs>
                                    <w:autoSpaceDE w:val="0"/>
                                    <w:autoSpaceDN w:val="0"/>
                                    <w:snapToGrid w:val="0"/>
                                    <w:ind w:left="1078"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E959FE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 w:rsidR="000E15A7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0C291C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62231" w:rsidRPr="005D63BA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年</w:t>
                                  </w:r>
                                  <w:r w:rsidR="00662231" w:rsidRPr="00E959FE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“</w:t>
                                  </w:r>
                                  <w:r w:rsidR="00662231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蓝桥杯</w:t>
                                  </w:r>
                                  <w:r w:rsidR="00662231" w:rsidRPr="00E959FE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”</w:t>
                                  </w:r>
                                  <w:r w:rsidR="000E15A7" w:rsidRPr="000E15A7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Java 软件开发研究生组-</w:t>
                                  </w:r>
                                  <w:r w:rsidR="00662231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省</w:t>
                                  </w:r>
                                  <w:r w:rsidR="000E15A7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赛-</w:t>
                                  </w:r>
                                  <w:r w:rsidR="00662231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二等奖</w:t>
                                  </w:r>
                                </w:p>
                                <w:p w14:paraId="5C6AC787" w14:textId="3E6165F4" w:rsidR="00662231" w:rsidRPr="000E15A7" w:rsidRDefault="00662231" w:rsidP="008D1989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080"/>
                                      <w:tab w:val="left" w:pos="1081"/>
                                    </w:tabs>
                                    <w:autoSpaceDE w:val="0"/>
                                    <w:autoSpaceDN w:val="0"/>
                                    <w:snapToGrid w:val="0"/>
                                    <w:ind w:left="1078"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420570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2020</w:t>
                                  </w:r>
                                  <w:r w:rsidR="000C291C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959FE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年“发现杯”全国大学生互联网创新大赛-大数据组-</w:t>
                                  </w:r>
                                  <w:proofErr w:type="gramStart"/>
                                  <w:r w:rsidRPr="00E959FE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区域赛</w:t>
                                  </w:r>
                                  <w:proofErr w:type="gramEnd"/>
                                  <w:r w:rsidRPr="00E959FE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-二等奖</w:t>
                                  </w:r>
                                </w:p>
                                <w:p w14:paraId="0F2EE455" w14:textId="55A0268D" w:rsidR="00420570" w:rsidRPr="005D63BA" w:rsidRDefault="00420570" w:rsidP="008D1989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080"/>
                                      <w:tab w:val="left" w:pos="1081"/>
                                    </w:tabs>
                                    <w:autoSpaceDE w:val="0"/>
                                    <w:autoSpaceDN w:val="0"/>
                                    <w:snapToGrid w:val="0"/>
                                    <w:ind w:left="1078"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420570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2020</w:t>
                                  </w:r>
                                  <w:r w:rsidRPr="005D63BA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 xml:space="preserve"> 年</w:t>
                                  </w:r>
                                  <w:r w:rsidRPr="005D63BA">
                                    <w:rPr>
                                      <w:rFonts w:ascii="微软雅黑" w:eastAsia="微软雅黑" w:hAnsi="微软雅黑" w:hint="eastAsia"/>
                                      <w:sz w:val="24"/>
                                      <w:szCs w:val="24"/>
                                    </w:rPr>
                                    <w:t>“江苏银行杯”金融大数据建模挑战赛二等奖</w:t>
                                  </w:r>
                                </w:p>
                                <w:p w14:paraId="35B57E30" w14:textId="5F819561" w:rsidR="00420570" w:rsidRPr="00420570" w:rsidRDefault="00420570" w:rsidP="008D1989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080"/>
                                      <w:tab w:val="left" w:pos="1081"/>
                                    </w:tabs>
                                    <w:autoSpaceDE w:val="0"/>
                                    <w:autoSpaceDN w:val="0"/>
                                    <w:snapToGrid w:val="0"/>
                                    <w:ind w:left="1078"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420570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2020</w:t>
                                  </w:r>
                                  <w:r w:rsidRPr="00420570">
                                    <w:rPr>
                                      <w:rFonts w:ascii="微软雅黑" w:eastAsia="微软雅黑" w:hAnsi="微软雅黑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年“外</w:t>
                                  </w:r>
                                  <w:proofErr w:type="gramStart"/>
                                  <w:r w:rsidRPr="00420570">
                                    <w:rPr>
                                      <w:rFonts w:ascii="微软雅黑" w:eastAsia="微软雅黑" w:hAnsi="微软雅黑"/>
                                      <w:spacing w:val="-3"/>
                                      <w:sz w:val="24"/>
                                      <w:szCs w:val="24"/>
                                    </w:rPr>
                                    <w:t>研</w:t>
                                  </w:r>
                                  <w:proofErr w:type="gramEnd"/>
                                  <w:r w:rsidRPr="00420570">
                                    <w:rPr>
                                      <w:rFonts w:ascii="微软雅黑" w:eastAsia="微软雅黑" w:hAnsi="微软雅黑"/>
                                      <w:spacing w:val="-3"/>
                                      <w:sz w:val="24"/>
                                      <w:szCs w:val="24"/>
                                    </w:rPr>
                                    <w:t>社·</w:t>
                                  </w:r>
                                  <w:r w:rsidRPr="00420570">
                                    <w:rPr>
                                      <w:rFonts w:ascii="微软雅黑" w:eastAsia="微软雅黑" w:hAnsi="微软雅黑"/>
                                      <w:spacing w:val="-1"/>
                                      <w:sz w:val="24"/>
                                      <w:szCs w:val="24"/>
                                    </w:rPr>
                                    <w:t>国才杯”全国英语阅读大赛 校级一等奖</w:t>
                                  </w:r>
                                </w:p>
                                <w:p w14:paraId="094C85E1" w14:textId="4BD1DE55" w:rsidR="00420570" w:rsidRPr="00420570" w:rsidRDefault="00420570" w:rsidP="008D1989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080"/>
                                      <w:tab w:val="left" w:pos="1081"/>
                                    </w:tabs>
                                    <w:autoSpaceDE w:val="0"/>
                                    <w:autoSpaceDN w:val="0"/>
                                    <w:snapToGrid w:val="0"/>
                                    <w:ind w:left="1078"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420570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2019</w:t>
                                  </w:r>
                                  <w:r w:rsidRPr="00420570">
                                    <w:rPr>
                                      <w:rFonts w:ascii="微软雅黑" w:eastAsia="微软雅黑" w:hAnsi="微软雅黑"/>
                                      <w:spacing w:val="-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20570">
                                    <w:rPr>
                                      <w:rFonts w:ascii="微软雅黑" w:eastAsia="微软雅黑" w:hAnsi="微软雅黑"/>
                                      <w:spacing w:val="-2"/>
                                      <w:sz w:val="24"/>
                                      <w:szCs w:val="24"/>
                                    </w:rPr>
                                    <w:t>年美赛</w:t>
                                  </w:r>
                                  <w:proofErr w:type="gramEnd"/>
                                  <w:r w:rsidRPr="00420570">
                                    <w:rPr>
                                      <w:rFonts w:ascii="微软雅黑" w:eastAsia="微软雅黑" w:hAnsi="微软雅黑"/>
                                      <w:spacing w:val="-2"/>
                                      <w:sz w:val="24"/>
                                      <w:szCs w:val="24"/>
                                    </w:rPr>
                                    <w:t>数模成功参与奖</w:t>
                                  </w:r>
                                </w:p>
                                <w:p w14:paraId="66B917D4" w14:textId="7E535F04" w:rsidR="00420570" w:rsidRPr="00420570" w:rsidRDefault="00420570" w:rsidP="008D1989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080"/>
                                      <w:tab w:val="left" w:pos="1081"/>
                                    </w:tabs>
                                    <w:autoSpaceDE w:val="0"/>
                                    <w:autoSpaceDN w:val="0"/>
                                    <w:snapToGrid w:val="0"/>
                                    <w:ind w:left="1078" w:firstLineChars="0"/>
                                    <w:jc w:val="left"/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</w:pPr>
                                  <w:r w:rsidRPr="00420570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 xml:space="preserve">2018 </w:t>
                                  </w:r>
                                  <w:proofErr w:type="gramStart"/>
                                  <w:r w:rsidRPr="00420570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年校“</w:t>
                                  </w:r>
                                  <w:proofErr w:type="spellStart"/>
                                  <w:r w:rsidRPr="00420570">
                                    <w:rPr>
                                      <w:rFonts w:ascii="微软雅黑" w:eastAsia="微软雅黑" w:hAnsi="微软雅黑"/>
                                      <w:sz w:val="24"/>
                                      <w:szCs w:val="24"/>
                                    </w:rPr>
                                    <w:t>wishare</w:t>
                                  </w:r>
                                  <w:proofErr w:type="spellEnd"/>
                                  <w:r w:rsidRPr="00420570">
                                    <w:rPr>
                                      <w:rFonts w:ascii="微软雅黑" w:eastAsia="微软雅黑" w:hAnsi="微软雅黑"/>
                                      <w:spacing w:val="-1"/>
                                      <w:sz w:val="24"/>
                                      <w:szCs w:val="24"/>
                                    </w:rPr>
                                    <w:t>”</w:t>
                                  </w:r>
                                  <w:proofErr w:type="gramEnd"/>
                                  <w:r w:rsidRPr="00420570">
                                    <w:rPr>
                                      <w:rFonts w:ascii="微软雅黑" w:eastAsia="微软雅黑" w:hAnsi="微软雅黑"/>
                                      <w:spacing w:val="-1"/>
                                      <w:sz w:val="24"/>
                                      <w:szCs w:val="24"/>
                                    </w:rPr>
                                    <w:t>杯一等奖</w:t>
                                  </w:r>
                                </w:p>
                                <w:p w14:paraId="7558BCA5" w14:textId="61D663A0" w:rsidR="00E34D25" w:rsidRDefault="00E34D25" w:rsidP="008D1989">
                                  <w:pPr>
                                    <w:tabs>
                                      <w:tab w:val="left" w:pos="2410"/>
                                      <w:tab w:val="left" w:pos="6096"/>
                                    </w:tabs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782F9" id="文本框 49" o:spid="_x0000_s1057" type="#_x0000_t202" style="position:absolute;left:0;text-align:left;margin-left:-28.35pt;margin-top:4.25pt;width:450.65pt;height:280.8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" filled="f" stroked="f" strokeweight=".5pt">
                      <v:textbox>
                        <w:txbxContent>
                          <w:p w14:paraId="3C0DEA7D" w14:textId="04D0248D" w:rsidR="00973800" w:rsidRPr="00973800" w:rsidRDefault="00973800" w:rsidP="008D1989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  <w:tab w:val="left" w:pos="1081"/>
                              </w:tabs>
                              <w:autoSpaceDE w:val="0"/>
                              <w:autoSpaceDN w:val="0"/>
                              <w:snapToGrid w:val="0"/>
                              <w:ind w:left="1078" w:firstLineChars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E959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</w:t>
                            </w:r>
                            <w:r w:rsidR="000C291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63BA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年</w:t>
                            </w:r>
                            <w:r w:rsidR="000B6D9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全国高校计算机能力挑战赛</w:t>
                            </w:r>
                            <w:r w:rsidRPr="000E15A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-</w:t>
                            </w:r>
                            <w:r w:rsidR="000B6D9F" w:rsidRPr="000B6D9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Java程序设计赛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-</w:t>
                            </w:r>
                            <w:r w:rsidR="00541B8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国赛</w:t>
                            </w:r>
                            <w:r w:rsidR="00EC30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-</w:t>
                            </w:r>
                            <w:r w:rsidR="000B6D9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等奖</w:t>
                            </w:r>
                          </w:p>
                          <w:p w14:paraId="20F0EA80" w14:textId="35C19018" w:rsidR="003D1698" w:rsidRPr="003D1698" w:rsidRDefault="003D1698" w:rsidP="008D1989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  <w:tab w:val="left" w:pos="1081"/>
                              </w:tabs>
                              <w:autoSpaceDE w:val="0"/>
                              <w:autoSpaceDN w:val="0"/>
                              <w:snapToGrid w:val="0"/>
                              <w:ind w:left="1078" w:firstLineChars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E959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</w:t>
                            </w:r>
                            <w:r w:rsidR="000C291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63BA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年</w:t>
                            </w:r>
                            <w:r w:rsidRPr="003D169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南京邮电大学硕士研究生一等奖学金</w:t>
                            </w:r>
                          </w:p>
                          <w:p w14:paraId="20DA77ED" w14:textId="0BE6F13E" w:rsidR="003D1698" w:rsidRPr="003D1698" w:rsidRDefault="003D1698" w:rsidP="008D1989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  <w:tab w:val="left" w:pos="1081"/>
                              </w:tabs>
                              <w:autoSpaceDE w:val="0"/>
                              <w:autoSpaceDN w:val="0"/>
                              <w:snapToGrid w:val="0"/>
                              <w:ind w:left="1078" w:firstLineChars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E959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202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</w:t>
                            </w:r>
                            <w:r w:rsidR="000C291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63BA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年</w:t>
                            </w:r>
                            <w:r w:rsidRPr="003D169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南京邮电大学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优秀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研究生干部</w:t>
                            </w:r>
                          </w:p>
                          <w:p w14:paraId="7BF3DC8A" w14:textId="399107D9" w:rsidR="00E959FE" w:rsidRDefault="00E959FE" w:rsidP="008D1989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  <w:tab w:val="left" w:pos="1081"/>
                              </w:tabs>
                              <w:autoSpaceDE w:val="0"/>
                              <w:autoSpaceDN w:val="0"/>
                              <w:snapToGrid w:val="0"/>
                              <w:ind w:left="1078" w:firstLineChars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E959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202</w:t>
                            </w:r>
                            <w:r w:rsidR="000E15A7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</w:t>
                            </w:r>
                            <w:r w:rsidR="000C291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2231" w:rsidRPr="005D63BA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年</w:t>
                            </w:r>
                            <w:r w:rsidR="00662231" w:rsidRPr="00E959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“</w:t>
                            </w:r>
                            <w:r w:rsidR="0066223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蓝桥杯</w:t>
                            </w:r>
                            <w:r w:rsidR="00662231" w:rsidRPr="00E959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”</w:t>
                            </w:r>
                            <w:r w:rsidR="000E15A7" w:rsidRPr="000E15A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Java 软件开发研究生组-</w:t>
                            </w:r>
                            <w:r w:rsidR="0066223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省</w:t>
                            </w:r>
                            <w:r w:rsidR="000E15A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赛-</w:t>
                            </w:r>
                            <w:r w:rsidR="0066223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二等奖</w:t>
                            </w:r>
                          </w:p>
                          <w:p w14:paraId="5C6AC787" w14:textId="3E6165F4" w:rsidR="00662231" w:rsidRPr="000E15A7" w:rsidRDefault="00662231" w:rsidP="008D1989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  <w:tab w:val="left" w:pos="1081"/>
                              </w:tabs>
                              <w:autoSpaceDE w:val="0"/>
                              <w:autoSpaceDN w:val="0"/>
                              <w:snapToGrid w:val="0"/>
                              <w:ind w:left="1078" w:firstLineChars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20570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2020</w:t>
                            </w:r>
                            <w:r w:rsidR="000C291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9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年“发现杯”全国大学生互联网创新大赛-大数据组-</w:t>
                            </w:r>
                            <w:proofErr w:type="gramStart"/>
                            <w:r w:rsidRPr="00E959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区域赛</w:t>
                            </w:r>
                            <w:proofErr w:type="gramEnd"/>
                            <w:r w:rsidRPr="00E959F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-二等奖</w:t>
                            </w:r>
                          </w:p>
                          <w:p w14:paraId="0F2EE455" w14:textId="55A0268D" w:rsidR="00420570" w:rsidRPr="005D63BA" w:rsidRDefault="00420570" w:rsidP="008D1989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  <w:tab w:val="left" w:pos="1081"/>
                              </w:tabs>
                              <w:autoSpaceDE w:val="0"/>
                              <w:autoSpaceDN w:val="0"/>
                              <w:snapToGrid w:val="0"/>
                              <w:ind w:left="1078" w:firstLineChars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20570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2020</w:t>
                            </w:r>
                            <w:r w:rsidRPr="005D63BA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年</w:t>
                            </w:r>
                            <w:r w:rsidRPr="005D63B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“江苏银行杯”金融大数据建模挑战赛二等奖</w:t>
                            </w:r>
                          </w:p>
                          <w:p w14:paraId="35B57E30" w14:textId="5F819561" w:rsidR="00420570" w:rsidRPr="00420570" w:rsidRDefault="00420570" w:rsidP="008D1989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  <w:tab w:val="left" w:pos="1081"/>
                              </w:tabs>
                              <w:autoSpaceDE w:val="0"/>
                              <w:autoSpaceDN w:val="0"/>
                              <w:snapToGrid w:val="0"/>
                              <w:ind w:left="1078" w:firstLineChars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20570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2020</w:t>
                            </w:r>
                            <w:r w:rsidRPr="00420570">
                              <w:rPr>
                                <w:rFonts w:ascii="微软雅黑" w:eastAsia="微软雅黑" w:hAnsi="微软雅黑"/>
                                <w:spacing w:val="-3"/>
                                <w:sz w:val="24"/>
                                <w:szCs w:val="24"/>
                              </w:rPr>
                              <w:t xml:space="preserve"> 年“外</w:t>
                            </w:r>
                            <w:proofErr w:type="gramStart"/>
                            <w:r w:rsidRPr="00420570">
                              <w:rPr>
                                <w:rFonts w:ascii="微软雅黑" w:eastAsia="微软雅黑" w:hAnsi="微软雅黑"/>
                                <w:spacing w:val="-3"/>
                                <w:sz w:val="24"/>
                                <w:szCs w:val="24"/>
                              </w:rPr>
                              <w:t>研</w:t>
                            </w:r>
                            <w:proofErr w:type="gramEnd"/>
                            <w:r w:rsidRPr="00420570">
                              <w:rPr>
                                <w:rFonts w:ascii="微软雅黑" w:eastAsia="微软雅黑" w:hAnsi="微软雅黑"/>
                                <w:spacing w:val="-3"/>
                                <w:sz w:val="24"/>
                                <w:szCs w:val="24"/>
                              </w:rPr>
                              <w:t>社·</w:t>
                            </w:r>
                            <w:r w:rsidRPr="00420570">
                              <w:rPr>
                                <w:rFonts w:ascii="微软雅黑" w:eastAsia="微软雅黑" w:hAnsi="微软雅黑"/>
                                <w:spacing w:val="-1"/>
                                <w:sz w:val="24"/>
                                <w:szCs w:val="24"/>
                              </w:rPr>
                              <w:t>国才杯”全国英语阅读大赛 校级一等奖</w:t>
                            </w:r>
                          </w:p>
                          <w:p w14:paraId="094C85E1" w14:textId="4BD1DE55" w:rsidR="00420570" w:rsidRPr="00420570" w:rsidRDefault="00420570" w:rsidP="008D1989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  <w:tab w:val="left" w:pos="1081"/>
                              </w:tabs>
                              <w:autoSpaceDE w:val="0"/>
                              <w:autoSpaceDN w:val="0"/>
                              <w:snapToGrid w:val="0"/>
                              <w:ind w:left="1078" w:firstLineChars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20570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2019</w:t>
                            </w:r>
                            <w:r w:rsidRPr="00420570">
                              <w:rPr>
                                <w:rFonts w:ascii="微软雅黑" w:eastAsia="微软雅黑" w:hAnsi="微软雅黑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20570">
                              <w:rPr>
                                <w:rFonts w:ascii="微软雅黑" w:eastAsia="微软雅黑" w:hAnsi="微软雅黑"/>
                                <w:spacing w:val="-2"/>
                                <w:sz w:val="24"/>
                                <w:szCs w:val="24"/>
                              </w:rPr>
                              <w:t>年美赛</w:t>
                            </w:r>
                            <w:proofErr w:type="gramEnd"/>
                            <w:r w:rsidRPr="00420570">
                              <w:rPr>
                                <w:rFonts w:ascii="微软雅黑" w:eastAsia="微软雅黑" w:hAnsi="微软雅黑"/>
                                <w:spacing w:val="-2"/>
                                <w:sz w:val="24"/>
                                <w:szCs w:val="24"/>
                              </w:rPr>
                              <w:t>数模成功参与奖</w:t>
                            </w:r>
                          </w:p>
                          <w:p w14:paraId="66B917D4" w14:textId="7E535F04" w:rsidR="00420570" w:rsidRPr="00420570" w:rsidRDefault="00420570" w:rsidP="008D1989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80"/>
                                <w:tab w:val="left" w:pos="1081"/>
                              </w:tabs>
                              <w:autoSpaceDE w:val="0"/>
                              <w:autoSpaceDN w:val="0"/>
                              <w:snapToGrid w:val="0"/>
                              <w:ind w:left="1078" w:firstLineChars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420570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2018 </w:t>
                            </w:r>
                            <w:proofErr w:type="gramStart"/>
                            <w:r w:rsidRPr="00420570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年校“</w:t>
                            </w:r>
                            <w:proofErr w:type="spellStart"/>
                            <w:r w:rsidRPr="00420570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wishare</w:t>
                            </w:r>
                            <w:proofErr w:type="spellEnd"/>
                            <w:r w:rsidRPr="00420570">
                              <w:rPr>
                                <w:rFonts w:ascii="微软雅黑" w:eastAsia="微软雅黑" w:hAnsi="微软雅黑"/>
                                <w:spacing w:val="-1"/>
                                <w:sz w:val="24"/>
                                <w:szCs w:val="24"/>
                              </w:rPr>
                              <w:t>”</w:t>
                            </w:r>
                            <w:proofErr w:type="gramEnd"/>
                            <w:r w:rsidRPr="00420570">
                              <w:rPr>
                                <w:rFonts w:ascii="微软雅黑" w:eastAsia="微软雅黑" w:hAnsi="微软雅黑"/>
                                <w:spacing w:val="-1"/>
                                <w:sz w:val="24"/>
                                <w:szCs w:val="24"/>
                              </w:rPr>
                              <w:t>杯一等奖</w:t>
                            </w:r>
                          </w:p>
                          <w:p w14:paraId="7558BCA5" w14:textId="61D663A0" w:rsidR="00E34D25" w:rsidRDefault="00E34D25" w:rsidP="008D1989">
                            <w:pPr>
                              <w:tabs>
                                <w:tab w:val="left" w:pos="2410"/>
                                <w:tab w:val="left" w:pos="6096"/>
                              </w:tabs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3"/>
    </w:tbl>
    <w:p w14:paraId="6AB971E6" w14:textId="6C23C5F6" w:rsidR="00E34D25" w:rsidRDefault="00E34D25">
      <w:pPr>
        <w:snapToGrid w:val="0"/>
        <w:spacing w:line="20" w:lineRule="exact"/>
        <w:rPr>
          <w:rFonts w:ascii="微软雅黑" w:eastAsia="微软雅黑" w:hAnsi="微软雅黑"/>
        </w:rPr>
      </w:pPr>
    </w:p>
    <w:sectPr w:rsidR="00E34D25">
      <w:headerReference w:type="default" r:id="rId11"/>
      <w:pgSz w:w="11906" w:h="16838"/>
      <w:pgMar w:top="284" w:right="0" w:bottom="284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308AB" w14:textId="77777777" w:rsidR="00F41D1A" w:rsidRDefault="00F41D1A">
      <w:r>
        <w:separator/>
      </w:r>
    </w:p>
  </w:endnote>
  <w:endnote w:type="continuationSeparator" w:id="0">
    <w:p w14:paraId="4FBDBD41" w14:textId="77777777" w:rsidR="00F41D1A" w:rsidRDefault="00F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0B1B8" w14:textId="77777777" w:rsidR="00F41D1A" w:rsidRDefault="00F41D1A">
      <w:r>
        <w:separator/>
      </w:r>
    </w:p>
  </w:footnote>
  <w:footnote w:type="continuationSeparator" w:id="0">
    <w:p w14:paraId="2D25477D" w14:textId="77777777" w:rsidR="00F41D1A" w:rsidRDefault="00F41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C5A96" w14:textId="77777777" w:rsidR="00E34D25" w:rsidRDefault="000862F5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DFCDAA" wp14:editId="59E1C9C0">
              <wp:simplePos x="0" y="0"/>
              <wp:positionH relativeFrom="page">
                <wp:posOffset>2070100</wp:posOffset>
              </wp:positionH>
              <wp:positionV relativeFrom="paragraph">
                <wp:posOffset>0</wp:posOffset>
              </wp:positionV>
              <wp:extent cx="5493385" cy="190500"/>
              <wp:effectExtent l="0" t="0" r="0" b="635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93131" cy="1901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A92951" id="矩形 7" o:spid="_x0000_s1026" style="position:absolute;left:0;text-align:left;margin-left:163pt;margin-top:0;width:432.55pt;height:1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" fillcolor="white [3212]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5A02B" wp14:editId="60DE6E28">
              <wp:simplePos x="0" y="0"/>
              <wp:positionH relativeFrom="margin">
                <wp:align>left</wp:align>
              </wp:positionH>
              <wp:positionV relativeFrom="paragraph">
                <wp:posOffset>-737870</wp:posOffset>
              </wp:positionV>
              <wp:extent cx="2059940" cy="11511915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0224" cy="11511887"/>
                      </a:xfrm>
                      <a:prstGeom prst="rect">
                        <a:avLst/>
                      </a:prstGeom>
                      <a:solidFill>
                        <a:srgbClr val="37629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FAF31A" id="矩形 5" o:spid="_x0000_s1026" style="position:absolute;left:0;text-align:left;margin-left:0;margin-top:-58.1pt;width:162.2pt;height:906.4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" fillcolor="#376295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BA2"/>
    <w:multiLevelType w:val="hybridMultilevel"/>
    <w:tmpl w:val="E84897AE"/>
    <w:lvl w:ilvl="0" w:tplc="673E130C">
      <w:numFmt w:val="bullet"/>
      <w:lvlText w:val="➢"/>
      <w:lvlJc w:val="left"/>
      <w:pPr>
        <w:ind w:left="1080" w:hanging="420"/>
      </w:pPr>
      <w:rPr>
        <w:rFonts w:ascii="MS UI Gothic" w:eastAsia="MS UI Gothic" w:hAnsi="MS UI Gothic" w:cs="MS UI Gothic" w:hint="default"/>
        <w:w w:val="79"/>
        <w:sz w:val="21"/>
        <w:szCs w:val="21"/>
      </w:rPr>
    </w:lvl>
    <w:lvl w:ilvl="1" w:tplc="F2FA159C">
      <w:numFmt w:val="bullet"/>
      <w:lvlText w:val="•"/>
      <w:lvlJc w:val="left"/>
      <w:pPr>
        <w:ind w:left="1826" w:hanging="420"/>
      </w:pPr>
      <w:rPr>
        <w:rFonts w:hint="default"/>
      </w:rPr>
    </w:lvl>
    <w:lvl w:ilvl="2" w:tplc="4B00B3A4">
      <w:numFmt w:val="bullet"/>
      <w:lvlText w:val="•"/>
      <w:lvlJc w:val="left"/>
      <w:pPr>
        <w:ind w:left="2573" w:hanging="420"/>
      </w:pPr>
      <w:rPr>
        <w:rFonts w:hint="default"/>
      </w:rPr>
    </w:lvl>
    <w:lvl w:ilvl="3" w:tplc="1FD0C0AC">
      <w:numFmt w:val="bullet"/>
      <w:lvlText w:val="•"/>
      <w:lvlJc w:val="left"/>
      <w:pPr>
        <w:ind w:left="3319" w:hanging="420"/>
      </w:pPr>
      <w:rPr>
        <w:rFonts w:hint="default"/>
      </w:rPr>
    </w:lvl>
    <w:lvl w:ilvl="4" w:tplc="39561A2A">
      <w:numFmt w:val="bullet"/>
      <w:lvlText w:val="•"/>
      <w:lvlJc w:val="left"/>
      <w:pPr>
        <w:ind w:left="4066" w:hanging="420"/>
      </w:pPr>
      <w:rPr>
        <w:rFonts w:hint="default"/>
      </w:rPr>
    </w:lvl>
    <w:lvl w:ilvl="5" w:tplc="03C84C30">
      <w:numFmt w:val="bullet"/>
      <w:lvlText w:val="•"/>
      <w:lvlJc w:val="left"/>
      <w:pPr>
        <w:ind w:left="4813" w:hanging="420"/>
      </w:pPr>
      <w:rPr>
        <w:rFonts w:hint="default"/>
      </w:rPr>
    </w:lvl>
    <w:lvl w:ilvl="6" w:tplc="5DC23530">
      <w:numFmt w:val="bullet"/>
      <w:lvlText w:val="•"/>
      <w:lvlJc w:val="left"/>
      <w:pPr>
        <w:ind w:left="5559" w:hanging="420"/>
      </w:pPr>
      <w:rPr>
        <w:rFonts w:hint="default"/>
      </w:rPr>
    </w:lvl>
    <w:lvl w:ilvl="7" w:tplc="D728ADCC">
      <w:numFmt w:val="bullet"/>
      <w:lvlText w:val="•"/>
      <w:lvlJc w:val="left"/>
      <w:pPr>
        <w:ind w:left="6306" w:hanging="420"/>
      </w:pPr>
      <w:rPr>
        <w:rFonts w:hint="default"/>
      </w:rPr>
    </w:lvl>
    <w:lvl w:ilvl="8" w:tplc="E2D6BF12">
      <w:numFmt w:val="bullet"/>
      <w:lvlText w:val="•"/>
      <w:lvlJc w:val="left"/>
      <w:pPr>
        <w:ind w:left="7053" w:hanging="420"/>
      </w:pPr>
      <w:rPr>
        <w:rFonts w:hint="default"/>
      </w:rPr>
    </w:lvl>
  </w:abstractNum>
  <w:abstractNum w:abstractNumId="1" w15:restartNumberingAfterBreak="0">
    <w:nsid w:val="083474D2"/>
    <w:multiLevelType w:val="hybridMultilevel"/>
    <w:tmpl w:val="CC264192"/>
    <w:lvl w:ilvl="0" w:tplc="E76217FA">
      <w:numFmt w:val="bullet"/>
      <w:lvlText w:val="◆"/>
      <w:lvlJc w:val="left"/>
      <w:pPr>
        <w:ind w:left="1211" w:hanging="421"/>
      </w:pPr>
      <w:rPr>
        <w:rFonts w:ascii="Lucida Sans Unicode" w:eastAsia="Lucida Sans Unicode" w:hAnsi="Lucida Sans Unicode" w:cs="Lucida Sans Unicode" w:hint="default"/>
        <w:w w:val="124"/>
        <w:sz w:val="22"/>
        <w:szCs w:val="22"/>
      </w:rPr>
    </w:lvl>
    <w:lvl w:ilvl="1" w:tplc="3482D6E8">
      <w:numFmt w:val="bullet"/>
      <w:lvlText w:val="•"/>
      <w:lvlJc w:val="left"/>
      <w:pPr>
        <w:ind w:left="1654" w:hanging="421"/>
      </w:pPr>
      <w:rPr>
        <w:rFonts w:hint="default"/>
      </w:rPr>
    </w:lvl>
    <w:lvl w:ilvl="2" w:tplc="FC10AB24">
      <w:numFmt w:val="bullet"/>
      <w:lvlText w:val="•"/>
      <w:lvlJc w:val="left"/>
      <w:pPr>
        <w:ind w:left="2089" w:hanging="421"/>
      </w:pPr>
      <w:rPr>
        <w:rFonts w:hint="default"/>
      </w:rPr>
    </w:lvl>
    <w:lvl w:ilvl="3" w:tplc="0F9E7504">
      <w:numFmt w:val="bullet"/>
      <w:lvlText w:val="•"/>
      <w:lvlJc w:val="left"/>
      <w:pPr>
        <w:ind w:left="2523" w:hanging="421"/>
      </w:pPr>
      <w:rPr>
        <w:rFonts w:hint="default"/>
      </w:rPr>
    </w:lvl>
    <w:lvl w:ilvl="4" w:tplc="ABF68E0E">
      <w:numFmt w:val="bullet"/>
      <w:lvlText w:val="•"/>
      <w:lvlJc w:val="left"/>
      <w:pPr>
        <w:ind w:left="2958" w:hanging="421"/>
      </w:pPr>
      <w:rPr>
        <w:rFonts w:hint="default"/>
      </w:rPr>
    </w:lvl>
    <w:lvl w:ilvl="5" w:tplc="2ACC2370">
      <w:numFmt w:val="bullet"/>
      <w:lvlText w:val="•"/>
      <w:lvlJc w:val="left"/>
      <w:pPr>
        <w:ind w:left="3393" w:hanging="421"/>
      </w:pPr>
      <w:rPr>
        <w:rFonts w:hint="default"/>
      </w:rPr>
    </w:lvl>
    <w:lvl w:ilvl="6" w:tplc="E9BA0D92">
      <w:numFmt w:val="bullet"/>
      <w:lvlText w:val="•"/>
      <w:lvlJc w:val="left"/>
      <w:pPr>
        <w:ind w:left="3827" w:hanging="421"/>
      </w:pPr>
      <w:rPr>
        <w:rFonts w:hint="default"/>
      </w:rPr>
    </w:lvl>
    <w:lvl w:ilvl="7" w:tplc="E98ADFFA">
      <w:numFmt w:val="bullet"/>
      <w:lvlText w:val="•"/>
      <w:lvlJc w:val="left"/>
      <w:pPr>
        <w:ind w:left="4262" w:hanging="421"/>
      </w:pPr>
      <w:rPr>
        <w:rFonts w:hint="default"/>
      </w:rPr>
    </w:lvl>
    <w:lvl w:ilvl="8" w:tplc="F8DA6288">
      <w:numFmt w:val="bullet"/>
      <w:lvlText w:val="•"/>
      <w:lvlJc w:val="left"/>
      <w:pPr>
        <w:ind w:left="4697" w:hanging="421"/>
      </w:pPr>
      <w:rPr>
        <w:rFonts w:hint="default"/>
      </w:rPr>
    </w:lvl>
  </w:abstractNum>
  <w:abstractNum w:abstractNumId="2" w15:restartNumberingAfterBreak="0">
    <w:nsid w:val="499C274E"/>
    <w:multiLevelType w:val="hybridMultilevel"/>
    <w:tmpl w:val="17CC5254"/>
    <w:lvl w:ilvl="0" w:tplc="F6409396">
      <w:numFmt w:val="bullet"/>
      <w:lvlText w:val="➢"/>
      <w:lvlJc w:val="left"/>
      <w:pPr>
        <w:ind w:left="1080" w:hanging="420"/>
      </w:pPr>
      <w:rPr>
        <w:rFonts w:ascii="MS UI Gothic" w:eastAsia="MS UI Gothic" w:hAnsi="MS UI Gothic" w:cs="MS UI Gothic" w:hint="default"/>
        <w:w w:val="79"/>
        <w:sz w:val="21"/>
        <w:szCs w:val="21"/>
      </w:rPr>
    </w:lvl>
    <w:lvl w:ilvl="1" w:tplc="5984A1C2">
      <w:numFmt w:val="bullet"/>
      <w:lvlText w:val="•"/>
      <w:lvlJc w:val="left"/>
      <w:pPr>
        <w:ind w:left="1826" w:hanging="420"/>
      </w:pPr>
      <w:rPr>
        <w:rFonts w:hint="default"/>
      </w:rPr>
    </w:lvl>
    <w:lvl w:ilvl="2" w:tplc="0A26D808">
      <w:numFmt w:val="bullet"/>
      <w:lvlText w:val="•"/>
      <w:lvlJc w:val="left"/>
      <w:pPr>
        <w:ind w:left="2573" w:hanging="420"/>
      </w:pPr>
      <w:rPr>
        <w:rFonts w:hint="default"/>
      </w:rPr>
    </w:lvl>
    <w:lvl w:ilvl="3" w:tplc="577ECF34">
      <w:numFmt w:val="bullet"/>
      <w:lvlText w:val="•"/>
      <w:lvlJc w:val="left"/>
      <w:pPr>
        <w:ind w:left="3319" w:hanging="420"/>
      </w:pPr>
      <w:rPr>
        <w:rFonts w:hint="default"/>
      </w:rPr>
    </w:lvl>
    <w:lvl w:ilvl="4" w:tplc="8312E91C">
      <w:numFmt w:val="bullet"/>
      <w:lvlText w:val="•"/>
      <w:lvlJc w:val="left"/>
      <w:pPr>
        <w:ind w:left="4066" w:hanging="420"/>
      </w:pPr>
      <w:rPr>
        <w:rFonts w:hint="default"/>
      </w:rPr>
    </w:lvl>
    <w:lvl w:ilvl="5" w:tplc="741E2E58">
      <w:numFmt w:val="bullet"/>
      <w:lvlText w:val="•"/>
      <w:lvlJc w:val="left"/>
      <w:pPr>
        <w:ind w:left="4813" w:hanging="420"/>
      </w:pPr>
      <w:rPr>
        <w:rFonts w:hint="default"/>
      </w:rPr>
    </w:lvl>
    <w:lvl w:ilvl="6" w:tplc="6DD26DD2">
      <w:numFmt w:val="bullet"/>
      <w:lvlText w:val="•"/>
      <w:lvlJc w:val="left"/>
      <w:pPr>
        <w:ind w:left="5559" w:hanging="420"/>
      </w:pPr>
      <w:rPr>
        <w:rFonts w:hint="default"/>
      </w:rPr>
    </w:lvl>
    <w:lvl w:ilvl="7" w:tplc="9894DE42">
      <w:numFmt w:val="bullet"/>
      <w:lvlText w:val="•"/>
      <w:lvlJc w:val="left"/>
      <w:pPr>
        <w:ind w:left="6306" w:hanging="420"/>
      </w:pPr>
      <w:rPr>
        <w:rFonts w:hint="default"/>
      </w:rPr>
    </w:lvl>
    <w:lvl w:ilvl="8" w:tplc="2F647380">
      <w:numFmt w:val="bullet"/>
      <w:lvlText w:val="•"/>
      <w:lvlJc w:val="left"/>
      <w:pPr>
        <w:ind w:left="7053" w:hanging="420"/>
      </w:pPr>
      <w:rPr>
        <w:rFonts w:hint="default"/>
      </w:rPr>
    </w:lvl>
  </w:abstractNum>
  <w:abstractNum w:abstractNumId="3" w15:restartNumberingAfterBreak="0">
    <w:nsid w:val="5CDA6E87"/>
    <w:multiLevelType w:val="hybridMultilevel"/>
    <w:tmpl w:val="DF986306"/>
    <w:lvl w:ilvl="0" w:tplc="50506AB2">
      <w:numFmt w:val="bullet"/>
      <w:lvlText w:val="◆"/>
      <w:lvlJc w:val="left"/>
      <w:pPr>
        <w:ind w:left="1211" w:hanging="421"/>
      </w:pPr>
      <w:rPr>
        <w:rFonts w:ascii="Lucida Sans Unicode" w:eastAsia="Lucida Sans Unicode" w:hAnsi="Lucida Sans Unicode" w:cs="Lucida Sans Unicode" w:hint="default"/>
        <w:w w:val="124"/>
        <w:sz w:val="22"/>
        <w:szCs w:val="22"/>
      </w:rPr>
    </w:lvl>
    <w:lvl w:ilvl="1" w:tplc="C4825C10">
      <w:numFmt w:val="bullet"/>
      <w:lvlText w:val="•"/>
      <w:lvlJc w:val="left"/>
      <w:pPr>
        <w:ind w:left="1654" w:hanging="421"/>
      </w:pPr>
      <w:rPr>
        <w:rFonts w:hint="default"/>
      </w:rPr>
    </w:lvl>
    <w:lvl w:ilvl="2" w:tplc="376C72EC">
      <w:numFmt w:val="bullet"/>
      <w:lvlText w:val="•"/>
      <w:lvlJc w:val="left"/>
      <w:pPr>
        <w:ind w:left="2089" w:hanging="421"/>
      </w:pPr>
      <w:rPr>
        <w:rFonts w:hint="default"/>
      </w:rPr>
    </w:lvl>
    <w:lvl w:ilvl="3" w:tplc="4432B5EA">
      <w:numFmt w:val="bullet"/>
      <w:lvlText w:val="•"/>
      <w:lvlJc w:val="left"/>
      <w:pPr>
        <w:ind w:left="2523" w:hanging="421"/>
      </w:pPr>
      <w:rPr>
        <w:rFonts w:hint="default"/>
      </w:rPr>
    </w:lvl>
    <w:lvl w:ilvl="4" w:tplc="45A89590">
      <w:numFmt w:val="bullet"/>
      <w:lvlText w:val="•"/>
      <w:lvlJc w:val="left"/>
      <w:pPr>
        <w:ind w:left="2958" w:hanging="421"/>
      </w:pPr>
      <w:rPr>
        <w:rFonts w:hint="default"/>
      </w:rPr>
    </w:lvl>
    <w:lvl w:ilvl="5" w:tplc="5C28FA34">
      <w:numFmt w:val="bullet"/>
      <w:lvlText w:val="•"/>
      <w:lvlJc w:val="left"/>
      <w:pPr>
        <w:ind w:left="3393" w:hanging="421"/>
      </w:pPr>
      <w:rPr>
        <w:rFonts w:hint="default"/>
      </w:rPr>
    </w:lvl>
    <w:lvl w:ilvl="6" w:tplc="46CA2A6E">
      <w:numFmt w:val="bullet"/>
      <w:lvlText w:val="•"/>
      <w:lvlJc w:val="left"/>
      <w:pPr>
        <w:ind w:left="3827" w:hanging="421"/>
      </w:pPr>
      <w:rPr>
        <w:rFonts w:hint="default"/>
      </w:rPr>
    </w:lvl>
    <w:lvl w:ilvl="7" w:tplc="3CE801D8">
      <w:numFmt w:val="bullet"/>
      <w:lvlText w:val="•"/>
      <w:lvlJc w:val="left"/>
      <w:pPr>
        <w:ind w:left="4262" w:hanging="421"/>
      </w:pPr>
      <w:rPr>
        <w:rFonts w:hint="default"/>
      </w:rPr>
    </w:lvl>
    <w:lvl w:ilvl="8" w:tplc="28CC7BF2">
      <w:numFmt w:val="bullet"/>
      <w:lvlText w:val="•"/>
      <w:lvlJc w:val="left"/>
      <w:pPr>
        <w:ind w:left="4697" w:hanging="42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5D3418"/>
    <w:rsid w:val="0000037E"/>
    <w:rsid w:val="0000133D"/>
    <w:rsid w:val="000058E0"/>
    <w:rsid w:val="000248D3"/>
    <w:rsid w:val="00032ED3"/>
    <w:rsid w:val="00035A78"/>
    <w:rsid w:val="00036B21"/>
    <w:rsid w:val="000406D2"/>
    <w:rsid w:val="000563D6"/>
    <w:rsid w:val="000625A6"/>
    <w:rsid w:val="00062986"/>
    <w:rsid w:val="0006552B"/>
    <w:rsid w:val="00075F5B"/>
    <w:rsid w:val="00082A65"/>
    <w:rsid w:val="00082BB2"/>
    <w:rsid w:val="00083DFA"/>
    <w:rsid w:val="000862F5"/>
    <w:rsid w:val="00094388"/>
    <w:rsid w:val="00095A66"/>
    <w:rsid w:val="000A4A8F"/>
    <w:rsid w:val="000A5775"/>
    <w:rsid w:val="000B1E14"/>
    <w:rsid w:val="000B2491"/>
    <w:rsid w:val="000B4F17"/>
    <w:rsid w:val="000B6D9F"/>
    <w:rsid w:val="000C0029"/>
    <w:rsid w:val="000C06AB"/>
    <w:rsid w:val="000C291C"/>
    <w:rsid w:val="000C55D6"/>
    <w:rsid w:val="000C6C01"/>
    <w:rsid w:val="000D0269"/>
    <w:rsid w:val="000D03E5"/>
    <w:rsid w:val="000D49DB"/>
    <w:rsid w:val="000E15A7"/>
    <w:rsid w:val="000E76FE"/>
    <w:rsid w:val="000F1545"/>
    <w:rsid w:val="000F39AF"/>
    <w:rsid w:val="000F4375"/>
    <w:rsid w:val="00103686"/>
    <w:rsid w:val="001049B1"/>
    <w:rsid w:val="00114028"/>
    <w:rsid w:val="00114F4C"/>
    <w:rsid w:val="00115F33"/>
    <w:rsid w:val="00117FF3"/>
    <w:rsid w:val="00123F0B"/>
    <w:rsid w:val="001353F8"/>
    <w:rsid w:val="00140EF2"/>
    <w:rsid w:val="0014517F"/>
    <w:rsid w:val="0014531F"/>
    <w:rsid w:val="0014655D"/>
    <w:rsid w:val="0016012B"/>
    <w:rsid w:val="001652EB"/>
    <w:rsid w:val="00173D95"/>
    <w:rsid w:val="00173FD4"/>
    <w:rsid w:val="00182CE2"/>
    <w:rsid w:val="00195FC7"/>
    <w:rsid w:val="001A7A5D"/>
    <w:rsid w:val="001A7B44"/>
    <w:rsid w:val="001B449A"/>
    <w:rsid w:val="001B629A"/>
    <w:rsid w:val="001C36D7"/>
    <w:rsid w:val="001C71C6"/>
    <w:rsid w:val="001D1458"/>
    <w:rsid w:val="001D597D"/>
    <w:rsid w:val="001E4554"/>
    <w:rsid w:val="001F67D5"/>
    <w:rsid w:val="001F7F0B"/>
    <w:rsid w:val="00201506"/>
    <w:rsid w:val="00201A09"/>
    <w:rsid w:val="00201ED1"/>
    <w:rsid w:val="00203706"/>
    <w:rsid w:val="00204652"/>
    <w:rsid w:val="00205E3A"/>
    <w:rsid w:val="00216FF7"/>
    <w:rsid w:val="00217A7B"/>
    <w:rsid w:val="002207B6"/>
    <w:rsid w:val="00231114"/>
    <w:rsid w:val="00242BF6"/>
    <w:rsid w:val="00253141"/>
    <w:rsid w:val="00253608"/>
    <w:rsid w:val="00255096"/>
    <w:rsid w:val="002559D7"/>
    <w:rsid w:val="00273779"/>
    <w:rsid w:val="00274D78"/>
    <w:rsid w:val="00274FA5"/>
    <w:rsid w:val="0028301B"/>
    <w:rsid w:val="00284A29"/>
    <w:rsid w:val="00291E2D"/>
    <w:rsid w:val="002935E6"/>
    <w:rsid w:val="0029360D"/>
    <w:rsid w:val="002A101E"/>
    <w:rsid w:val="002A4AFA"/>
    <w:rsid w:val="002A6EBF"/>
    <w:rsid w:val="002A792A"/>
    <w:rsid w:val="002F44A3"/>
    <w:rsid w:val="00310420"/>
    <w:rsid w:val="00316631"/>
    <w:rsid w:val="00317EF6"/>
    <w:rsid w:val="0032616E"/>
    <w:rsid w:val="00326844"/>
    <w:rsid w:val="00333860"/>
    <w:rsid w:val="00333DE4"/>
    <w:rsid w:val="0034264A"/>
    <w:rsid w:val="00343D19"/>
    <w:rsid w:val="003516A3"/>
    <w:rsid w:val="00360B3F"/>
    <w:rsid w:val="00363784"/>
    <w:rsid w:val="00365F7B"/>
    <w:rsid w:val="003765EC"/>
    <w:rsid w:val="003778CC"/>
    <w:rsid w:val="00387205"/>
    <w:rsid w:val="00390E2F"/>
    <w:rsid w:val="00392876"/>
    <w:rsid w:val="0039376B"/>
    <w:rsid w:val="003B6BEB"/>
    <w:rsid w:val="003B6D34"/>
    <w:rsid w:val="003C0FB9"/>
    <w:rsid w:val="003C1B4A"/>
    <w:rsid w:val="003C2732"/>
    <w:rsid w:val="003C649A"/>
    <w:rsid w:val="003D1698"/>
    <w:rsid w:val="003E3F21"/>
    <w:rsid w:val="003E47AF"/>
    <w:rsid w:val="003F4EAD"/>
    <w:rsid w:val="00402BC2"/>
    <w:rsid w:val="00404292"/>
    <w:rsid w:val="00405889"/>
    <w:rsid w:val="00420570"/>
    <w:rsid w:val="00423FEE"/>
    <w:rsid w:val="00424119"/>
    <w:rsid w:val="00427549"/>
    <w:rsid w:val="00430A56"/>
    <w:rsid w:val="0043261A"/>
    <w:rsid w:val="004326BA"/>
    <w:rsid w:val="004406C0"/>
    <w:rsid w:val="004413EB"/>
    <w:rsid w:val="00442742"/>
    <w:rsid w:val="00443310"/>
    <w:rsid w:val="0046046C"/>
    <w:rsid w:val="00461CE9"/>
    <w:rsid w:val="00463E8A"/>
    <w:rsid w:val="00481B4B"/>
    <w:rsid w:val="00482423"/>
    <w:rsid w:val="00483A61"/>
    <w:rsid w:val="004848DA"/>
    <w:rsid w:val="004856A5"/>
    <w:rsid w:val="00487524"/>
    <w:rsid w:val="004875BA"/>
    <w:rsid w:val="004A26DD"/>
    <w:rsid w:val="004A56F5"/>
    <w:rsid w:val="004B233A"/>
    <w:rsid w:val="004B447F"/>
    <w:rsid w:val="004C25F0"/>
    <w:rsid w:val="004C737C"/>
    <w:rsid w:val="004E58B4"/>
    <w:rsid w:val="00511AAF"/>
    <w:rsid w:val="005125CE"/>
    <w:rsid w:val="00512A3D"/>
    <w:rsid w:val="00517A82"/>
    <w:rsid w:val="00523913"/>
    <w:rsid w:val="0052547F"/>
    <w:rsid w:val="00541B8E"/>
    <w:rsid w:val="00543570"/>
    <w:rsid w:val="00555BAF"/>
    <w:rsid w:val="00560DB0"/>
    <w:rsid w:val="00565C31"/>
    <w:rsid w:val="00566BB0"/>
    <w:rsid w:val="005711C0"/>
    <w:rsid w:val="00573267"/>
    <w:rsid w:val="005739AC"/>
    <w:rsid w:val="005751FB"/>
    <w:rsid w:val="005767D7"/>
    <w:rsid w:val="0058452F"/>
    <w:rsid w:val="0058499C"/>
    <w:rsid w:val="005940F2"/>
    <w:rsid w:val="00597256"/>
    <w:rsid w:val="005A7A34"/>
    <w:rsid w:val="005B4866"/>
    <w:rsid w:val="005C34EA"/>
    <w:rsid w:val="005C46FD"/>
    <w:rsid w:val="005C4E10"/>
    <w:rsid w:val="005D63BA"/>
    <w:rsid w:val="005E1126"/>
    <w:rsid w:val="005E48C1"/>
    <w:rsid w:val="005F79D4"/>
    <w:rsid w:val="006038ED"/>
    <w:rsid w:val="006055BF"/>
    <w:rsid w:val="00613514"/>
    <w:rsid w:val="00613DB8"/>
    <w:rsid w:val="00626F95"/>
    <w:rsid w:val="006271F3"/>
    <w:rsid w:val="00641332"/>
    <w:rsid w:val="00644AE9"/>
    <w:rsid w:val="0065509C"/>
    <w:rsid w:val="006550CA"/>
    <w:rsid w:val="00662231"/>
    <w:rsid w:val="00666FDD"/>
    <w:rsid w:val="0067622C"/>
    <w:rsid w:val="00680683"/>
    <w:rsid w:val="00686942"/>
    <w:rsid w:val="00692A7B"/>
    <w:rsid w:val="00692FB9"/>
    <w:rsid w:val="00695A7C"/>
    <w:rsid w:val="0069758D"/>
    <w:rsid w:val="006A6444"/>
    <w:rsid w:val="006A7227"/>
    <w:rsid w:val="006A7AA7"/>
    <w:rsid w:val="006B1012"/>
    <w:rsid w:val="006C32F1"/>
    <w:rsid w:val="006C5D42"/>
    <w:rsid w:val="006C7B94"/>
    <w:rsid w:val="006D08FB"/>
    <w:rsid w:val="006D14B9"/>
    <w:rsid w:val="006D4166"/>
    <w:rsid w:val="006D4729"/>
    <w:rsid w:val="006D4BFE"/>
    <w:rsid w:val="006D6D79"/>
    <w:rsid w:val="006E1A06"/>
    <w:rsid w:val="006E6252"/>
    <w:rsid w:val="006F1242"/>
    <w:rsid w:val="00701DD9"/>
    <w:rsid w:val="007055E2"/>
    <w:rsid w:val="00715129"/>
    <w:rsid w:val="00725686"/>
    <w:rsid w:val="00727C03"/>
    <w:rsid w:val="007330D2"/>
    <w:rsid w:val="00734752"/>
    <w:rsid w:val="007550D8"/>
    <w:rsid w:val="00762CFA"/>
    <w:rsid w:val="007631C8"/>
    <w:rsid w:val="007641B8"/>
    <w:rsid w:val="007710E9"/>
    <w:rsid w:val="00773D6C"/>
    <w:rsid w:val="00774332"/>
    <w:rsid w:val="00775E09"/>
    <w:rsid w:val="00781BC8"/>
    <w:rsid w:val="007A7DEA"/>
    <w:rsid w:val="007B0807"/>
    <w:rsid w:val="007C1714"/>
    <w:rsid w:val="007C4350"/>
    <w:rsid w:val="007D2C81"/>
    <w:rsid w:val="007D3240"/>
    <w:rsid w:val="007D38C7"/>
    <w:rsid w:val="007D3FA4"/>
    <w:rsid w:val="007D7E14"/>
    <w:rsid w:val="007E0590"/>
    <w:rsid w:val="007E35D7"/>
    <w:rsid w:val="007F12BE"/>
    <w:rsid w:val="007F16FD"/>
    <w:rsid w:val="007F4B90"/>
    <w:rsid w:val="00811CB6"/>
    <w:rsid w:val="0081753A"/>
    <w:rsid w:val="00835F85"/>
    <w:rsid w:val="00836143"/>
    <w:rsid w:val="00856AAB"/>
    <w:rsid w:val="00856FFC"/>
    <w:rsid w:val="00861F03"/>
    <w:rsid w:val="0087227C"/>
    <w:rsid w:val="008738EC"/>
    <w:rsid w:val="0087601B"/>
    <w:rsid w:val="0087697A"/>
    <w:rsid w:val="00883AFE"/>
    <w:rsid w:val="00886B70"/>
    <w:rsid w:val="0089125C"/>
    <w:rsid w:val="008A1DB9"/>
    <w:rsid w:val="008A350F"/>
    <w:rsid w:val="008A5F85"/>
    <w:rsid w:val="008C3B18"/>
    <w:rsid w:val="008C3D78"/>
    <w:rsid w:val="008D1989"/>
    <w:rsid w:val="008D3104"/>
    <w:rsid w:val="008E56B2"/>
    <w:rsid w:val="008E5B36"/>
    <w:rsid w:val="008E7CAB"/>
    <w:rsid w:val="008F55C0"/>
    <w:rsid w:val="009039CF"/>
    <w:rsid w:val="00906C91"/>
    <w:rsid w:val="00906E86"/>
    <w:rsid w:val="009127EB"/>
    <w:rsid w:val="0091712C"/>
    <w:rsid w:val="009235BE"/>
    <w:rsid w:val="00931A05"/>
    <w:rsid w:val="00950765"/>
    <w:rsid w:val="0095325B"/>
    <w:rsid w:val="00954F86"/>
    <w:rsid w:val="00955A15"/>
    <w:rsid w:val="00957C3E"/>
    <w:rsid w:val="00972AF1"/>
    <w:rsid w:val="00973800"/>
    <w:rsid w:val="00976AA7"/>
    <w:rsid w:val="009820BC"/>
    <w:rsid w:val="00991E9E"/>
    <w:rsid w:val="00993F6E"/>
    <w:rsid w:val="009A21C5"/>
    <w:rsid w:val="009A4495"/>
    <w:rsid w:val="009B2385"/>
    <w:rsid w:val="009C16ED"/>
    <w:rsid w:val="009C31B4"/>
    <w:rsid w:val="009C5D1A"/>
    <w:rsid w:val="009D1312"/>
    <w:rsid w:val="009D7E2B"/>
    <w:rsid w:val="009E7758"/>
    <w:rsid w:val="009F00DB"/>
    <w:rsid w:val="00A238F1"/>
    <w:rsid w:val="00A24968"/>
    <w:rsid w:val="00A2721D"/>
    <w:rsid w:val="00A3279A"/>
    <w:rsid w:val="00A473B4"/>
    <w:rsid w:val="00A47540"/>
    <w:rsid w:val="00A923A6"/>
    <w:rsid w:val="00A96B78"/>
    <w:rsid w:val="00A97A65"/>
    <w:rsid w:val="00AA4E02"/>
    <w:rsid w:val="00AA4E7E"/>
    <w:rsid w:val="00AB1A43"/>
    <w:rsid w:val="00AB2059"/>
    <w:rsid w:val="00AC008B"/>
    <w:rsid w:val="00AC6129"/>
    <w:rsid w:val="00AC6FAB"/>
    <w:rsid w:val="00AC74B2"/>
    <w:rsid w:val="00AD39AB"/>
    <w:rsid w:val="00AD40A7"/>
    <w:rsid w:val="00AD6702"/>
    <w:rsid w:val="00AF06FB"/>
    <w:rsid w:val="00B07C75"/>
    <w:rsid w:val="00B13CFE"/>
    <w:rsid w:val="00B43E38"/>
    <w:rsid w:val="00B518F2"/>
    <w:rsid w:val="00B53D3F"/>
    <w:rsid w:val="00B54278"/>
    <w:rsid w:val="00B54DCD"/>
    <w:rsid w:val="00B61D5A"/>
    <w:rsid w:val="00B65619"/>
    <w:rsid w:val="00B732DF"/>
    <w:rsid w:val="00B743F7"/>
    <w:rsid w:val="00B755DF"/>
    <w:rsid w:val="00B80165"/>
    <w:rsid w:val="00B83D94"/>
    <w:rsid w:val="00B84686"/>
    <w:rsid w:val="00B857D4"/>
    <w:rsid w:val="00B867B0"/>
    <w:rsid w:val="00B91500"/>
    <w:rsid w:val="00B946EC"/>
    <w:rsid w:val="00B964E6"/>
    <w:rsid w:val="00BA2B0D"/>
    <w:rsid w:val="00BB2A30"/>
    <w:rsid w:val="00BC090F"/>
    <w:rsid w:val="00BD2A40"/>
    <w:rsid w:val="00BE1B38"/>
    <w:rsid w:val="00BF6F0B"/>
    <w:rsid w:val="00C06B3F"/>
    <w:rsid w:val="00C1020A"/>
    <w:rsid w:val="00C126E8"/>
    <w:rsid w:val="00C16B0A"/>
    <w:rsid w:val="00C2416B"/>
    <w:rsid w:val="00C253D3"/>
    <w:rsid w:val="00C272BF"/>
    <w:rsid w:val="00C32681"/>
    <w:rsid w:val="00C407AF"/>
    <w:rsid w:val="00C46EEF"/>
    <w:rsid w:val="00C60009"/>
    <w:rsid w:val="00C6503F"/>
    <w:rsid w:val="00C70F03"/>
    <w:rsid w:val="00C72A76"/>
    <w:rsid w:val="00C774BA"/>
    <w:rsid w:val="00C967DD"/>
    <w:rsid w:val="00CA2395"/>
    <w:rsid w:val="00CA41DD"/>
    <w:rsid w:val="00CB2B38"/>
    <w:rsid w:val="00CB6AA1"/>
    <w:rsid w:val="00CC2936"/>
    <w:rsid w:val="00CD1952"/>
    <w:rsid w:val="00CD6A83"/>
    <w:rsid w:val="00CE0814"/>
    <w:rsid w:val="00CE67FE"/>
    <w:rsid w:val="00CF560D"/>
    <w:rsid w:val="00D023F5"/>
    <w:rsid w:val="00D1046C"/>
    <w:rsid w:val="00D10FE6"/>
    <w:rsid w:val="00D146DA"/>
    <w:rsid w:val="00D16AF3"/>
    <w:rsid w:val="00D22428"/>
    <w:rsid w:val="00D26016"/>
    <w:rsid w:val="00D352A6"/>
    <w:rsid w:val="00D404A2"/>
    <w:rsid w:val="00D54098"/>
    <w:rsid w:val="00D6360B"/>
    <w:rsid w:val="00D63767"/>
    <w:rsid w:val="00D66D74"/>
    <w:rsid w:val="00D83CE2"/>
    <w:rsid w:val="00D87B99"/>
    <w:rsid w:val="00D945FB"/>
    <w:rsid w:val="00D973AE"/>
    <w:rsid w:val="00DB3EEA"/>
    <w:rsid w:val="00DB450B"/>
    <w:rsid w:val="00DC395B"/>
    <w:rsid w:val="00DC5540"/>
    <w:rsid w:val="00DC5917"/>
    <w:rsid w:val="00DC7676"/>
    <w:rsid w:val="00DD7306"/>
    <w:rsid w:val="00DD7803"/>
    <w:rsid w:val="00DE0F26"/>
    <w:rsid w:val="00DE4B68"/>
    <w:rsid w:val="00DF3FA2"/>
    <w:rsid w:val="00E04CC7"/>
    <w:rsid w:val="00E107E1"/>
    <w:rsid w:val="00E12603"/>
    <w:rsid w:val="00E15856"/>
    <w:rsid w:val="00E1799A"/>
    <w:rsid w:val="00E17BB2"/>
    <w:rsid w:val="00E227E5"/>
    <w:rsid w:val="00E24011"/>
    <w:rsid w:val="00E30116"/>
    <w:rsid w:val="00E34D25"/>
    <w:rsid w:val="00E407B9"/>
    <w:rsid w:val="00E420E1"/>
    <w:rsid w:val="00E461CF"/>
    <w:rsid w:val="00E51F9F"/>
    <w:rsid w:val="00E56982"/>
    <w:rsid w:val="00E56D9B"/>
    <w:rsid w:val="00E612A1"/>
    <w:rsid w:val="00E70F97"/>
    <w:rsid w:val="00E733BE"/>
    <w:rsid w:val="00E757CA"/>
    <w:rsid w:val="00E77111"/>
    <w:rsid w:val="00E77175"/>
    <w:rsid w:val="00E82816"/>
    <w:rsid w:val="00E959FE"/>
    <w:rsid w:val="00EA0EE8"/>
    <w:rsid w:val="00EA4E19"/>
    <w:rsid w:val="00EA77D2"/>
    <w:rsid w:val="00EB56D7"/>
    <w:rsid w:val="00EC0B0C"/>
    <w:rsid w:val="00EC30F6"/>
    <w:rsid w:val="00EC71DA"/>
    <w:rsid w:val="00EC797C"/>
    <w:rsid w:val="00ED3EA5"/>
    <w:rsid w:val="00EE02B2"/>
    <w:rsid w:val="00EE16B3"/>
    <w:rsid w:val="00F014B4"/>
    <w:rsid w:val="00F12E0B"/>
    <w:rsid w:val="00F14A03"/>
    <w:rsid w:val="00F169F4"/>
    <w:rsid w:val="00F17452"/>
    <w:rsid w:val="00F20E7D"/>
    <w:rsid w:val="00F229ED"/>
    <w:rsid w:val="00F249EF"/>
    <w:rsid w:val="00F30A92"/>
    <w:rsid w:val="00F3757F"/>
    <w:rsid w:val="00F41D1A"/>
    <w:rsid w:val="00F42A6A"/>
    <w:rsid w:val="00F526B3"/>
    <w:rsid w:val="00F53869"/>
    <w:rsid w:val="00F54448"/>
    <w:rsid w:val="00F61423"/>
    <w:rsid w:val="00F65D95"/>
    <w:rsid w:val="00F66DA2"/>
    <w:rsid w:val="00F80C38"/>
    <w:rsid w:val="00F87584"/>
    <w:rsid w:val="00F96DBA"/>
    <w:rsid w:val="00FA0255"/>
    <w:rsid w:val="00FA171A"/>
    <w:rsid w:val="00FB5716"/>
    <w:rsid w:val="00FC02D4"/>
    <w:rsid w:val="00FC164A"/>
    <w:rsid w:val="00FC3D4F"/>
    <w:rsid w:val="00FC76A2"/>
    <w:rsid w:val="00FE1DF1"/>
    <w:rsid w:val="00FE3F4E"/>
    <w:rsid w:val="00FE59BA"/>
    <w:rsid w:val="00FF523C"/>
    <w:rsid w:val="01B53C60"/>
    <w:rsid w:val="05DA0FAC"/>
    <w:rsid w:val="0B050893"/>
    <w:rsid w:val="255D3418"/>
    <w:rsid w:val="382F7A95"/>
    <w:rsid w:val="3A8167C3"/>
    <w:rsid w:val="3C810F5E"/>
    <w:rsid w:val="41BF1887"/>
    <w:rsid w:val="48D320B7"/>
    <w:rsid w:val="4F5B5D0F"/>
    <w:rsid w:val="54940BDC"/>
    <w:rsid w:val="59DC0A03"/>
    <w:rsid w:val="772067B5"/>
    <w:rsid w:val="77E6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80A9EE"/>
  <w15:docId w15:val="{87B4E0BE-A33B-4D82-9858-01BA194B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b">
    <w:name w:val="List Paragraph"/>
    <w:basedOn w:val="a"/>
    <w:uiPriority w:val="1"/>
    <w:qFormat/>
    <w:pPr>
      <w:ind w:firstLineChars="200" w:firstLine="420"/>
    </w:pPr>
  </w:style>
  <w:style w:type="table" w:customStyle="1" w:styleId="TableNormal">
    <w:name w:val="Table Normal"/>
    <w:uiPriority w:val="2"/>
    <w:semiHidden/>
    <w:unhideWhenUsed/>
    <w:qFormat/>
    <w:rsid w:val="00420570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20570"/>
    <w:pPr>
      <w:autoSpaceDE w:val="0"/>
      <w:autoSpaceDN w:val="0"/>
      <w:spacing w:before="11"/>
      <w:ind w:left="113"/>
      <w:jc w:val="left"/>
    </w:pPr>
    <w:rPr>
      <w:rFonts w:ascii="华文细黑" w:eastAsia="华文细黑" w:hAnsi="华文细黑" w:cs="华文细黑"/>
      <w:kern w:val="0"/>
      <w:sz w:val="22"/>
      <w:lang w:eastAsia="en-US"/>
    </w:rPr>
  </w:style>
  <w:style w:type="character" w:styleId="ac">
    <w:name w:val="Unresolved Mention"/>
    <w:basedOn w:val="a0"/>
    <w:uiPriority w:val="99"/>
    <w:semiHidden/>
    <w:unhideWhenUsed/>
    <w:rsid w:val="0068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gqiu\AppData\Roaming\Kingsoft\office6\script\resume_download_cache\2773d4cafd6a28457bf736fa14c163f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153439-1868-4120-9363-945779FC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2773d4cafd6a28457bf736fa14c163fb.docx</Template>
  <TotalTime>256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urqiu</dc:creator>
  <cp:lastModifiedBy>zhou eric</cp:lastModifiedBy>
  <cp:revision>42</cp:revision>
  <cp:lastPrinted>2021-10-09T01:33:00Z</cp:lastPrinted>
  <dcterms:created xsi:type="dcterms:W3CDTF">2018-05-27T04:13:00Z</dcterms:created>
  <dcterms:modified xsi:type="dcterms:W3CDTF">2022-03-23T10:08:00Z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2052-10.1.0.7400</vt:lpwstr>
  </property>
</Properties>
</file>